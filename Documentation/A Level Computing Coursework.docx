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14:paraId="378663F2" w14:textId="01BDD892" w:rsidR="002163EE" w:rsidRDefault="003806E6">
          <w:pPr>
            <w:pStyle w:val="NoSpacing"/>
            <w:rPr>
              <w:sz w:val="24"/>
            </w:rPr>
          </w:pPr>
          <w:r>
            <w:rPr>
              <w:noProof/>
              <w:lang w:val="en-GB" w:eastAsia="en-GB"/>
            </w:rPr>
            <mc:AlternateContent>
              <mc:Choice Requires="wps">
                <w:drawing>
                  <wp:anchor distT="0" distB="0" distL="114300" distR="114300" simplePos="0" relativeHeight="251657216" behindDoc="0" locked="0" layoutInCell="1" allowOverlap="0" wp14:anchorId="00F6A750" wp14:editId="2AFBC254">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4B455" w14:textId="77777777" w:rsidR="002163EE" w:rsidRDefault="008A7646">
                                <w:pPr>
                                  <w:pStyle w:val="ContactInfo"/>
                                </w:pPr>
                                <w:sdt>
                                  <w:sdtPr>
                                    <w:alias w:val="Name"/>
                                    <w:tag w:val=""/>
                                    <w:id w:val="-304397026"/>
                                    <w:placeholder>
                                      <w:docPart w:val="634C88AB0C55404092FB2A4EED5DFC4A"/>
                                    </w:placeholder>
                                    <w:dataBinding w:prefixMappings="xmlns:ns0='http://purl.org/dc/elements/1.1/' xmlns:ns1='http://schemas.openxmlformats.org/package/2006/metadata/core-properties' " w:xpath="/ns1:coreProperties[1]/ns0:creator[1]" w:storeItemID="{6C3C8BC8-F283-45AE-878A-BAB7291924A1}"/>
                                    <w:text/>
                                  </w:sdtPr>
                                  <w:sdtEndPr/>
                                  <w:sdtContent>
                                    <w:r w:rsidR="00B57EC4">
                                      <w:rPr>
                                        <w:lang w:val="en-GB"/>
                                      </w:rPr>
                                      <w:t>Richard Jones</w:t>
                                    </w:r>
                                  </w:sdtContent>
                                </w:sdt>
                                <w:r w:rsidR="003806E6">
                                  <w:t> | </w:t>
                                </w:r>
                                <w:sdt>
                                  <w:sdtPr>
                                    <w:alias w:val="Course Title"/>
                                    <w:tag w:val=""/>
                                    <w:id w:val="-728219936"/>
                                    <w:placeholder>
                                      <w:docPart w:val="19A6CF29525843D5A05A88EA5CAC465D"/>
                                    </w:placeholder>
                                    <w:dataBinding w:prefixMappings="xmlns:ns0='http://purl.org/dc/elements/1.1/' xmlns:ns1='http://schemas.openxmlformats.org/package/2006/metadata/core-properties' " w:xpath="/ns1:coreProperties[1]/ns1:keywords[1]" w:storeItemID="{6C3C8BC8-F283-45AE-878A-BAB7291924A1}"/>
                                    <w:text/>
                                  </w:sdtPr>
                                  <w:sdtEndPr/>
                                  <w:sdtContent>
                                    <w:r w:rsidR="00B57EC4">
                                      <w:t>Computer Science - OCR</w:t>
                                    </w:r>
                                  </w:sdtContent>
                                </w:sdt>
                                <w:r w:rsidR="003806E6">
                                  <w:t> | </w:t>
                                </w:r>
                                <w:sdt>
                                  <w:sdtPr>
                                    <w:alias w:val="Date"/>
                                    <w:tag w:val=""/>
                                    <w:id w:val="2032065285"/>
                                    <w:placeholder>
                                      <w:docPart w:val="FC8D8DE0BB1140D89C92EB696E372958"/>
                                    </w:placeholder>
                                    <w:dataBinding w:prefixMappings="xmlns:ns0='http://schemas.microsoft.com/office/2006/coverPageProps' " w:xpath="/ns0:CoverPageProperties[1]/ns0:PublishDate[1]" w:storeItemID="{55AF091B-3C7A-41E3-B477-F2FDAA23CFDA}"/>
                                    <w:date w:fullDate="2017-03-20T00:00:00Z">
                                      <w:dateFormat w:val="MMMM d, yyyy"/>
                                      <w:lid w:val="en-US"/>
                                      <w:storeMappedDataAs w:val="dateTime"/>
                                      <w:calendar w:val="gregorian"/>
                                    </w:date>
                                  </w:sdtPr>
                                  <w:sdtEndPr/>
                                  <w:sdtContent>
                                    <w:r w:rsidR="0069394B">
                                      <w:t>March 20,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0F6A750" id="_x0000_t202" coordsize="21600,21600" o:spt="202" path="m,l,21600r21600,l21600,xe">
                    <v:stroke joinstyle="miter"/>
                    <v:path gradientshapeok="t" o:connecttype="rect"/>
                  </v:shapetype>
                  <v:shape id="Text Box 20" o:spid="_x0000_s1026" type="#_x0000_t202" style="position:absolute;margin-left:0;margin-top:0;width:310.5pt;height:20.9pt;z-index:251657216;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1E04B455" w14:textId="77777777" w:rsidR="002163EE" w:rsidRDefault="00671FDF">
                          <w:pPr>
                            <w:pStyle w:val="ContactInfo"/>
                          </w:pPr>
                          <w:sdt>
                            <w:sdtPr>
                              <w:alias w:val="Name"/>
                              <w:tag w:val=""/>
                              <w:id w:val="-304397026"/>
                              <w:placeholder>
                                <w:docPart w:val="634C88AB0C55404092FB2A4EED5DFC4A"/>
                              </w:placeholder>
                              <w:dataBinding w:prefixMappings="xmlns:ns0='http://purl.org/dc/elements/1.1/' xmlns:ns1='http://schemas.openxmlformats.org/package/2006/metadata/core-properties' " w:xpath="/ns1:coreProperties[1]/ns0:creator[1]" w:storeItemID="{6C3C8BC8-F283-45AE-878A-BAB7291924A1}"/>
                              <w:text/>
                            </w:sdtPr>
                            <w:sdtEndPr/>
                            <w:sdtContent>
                              <w:r w:rsidR="00B57EC4">
                                <w:rPr>
                                  <w:lang w:val="en-GB"/>
                                </w:rPr>
                                <w:t>Richard Jones</w:t>
                              </w:r>
                            </w:sdtContent>
                          </w:sdt>
                          <w:r w:rsidR="003806E6">
                            <w:t> | </w:t>
                          </w:r>
                          <w:sdt>
                            <w:sdtPr>
                              <w:alias w:val="Course Title"/>
                              <w:tag w:val=""/>
                              <w:id w:val="-728219936"/>
                              <w:placeholder>
                                <w:docPart w:val="19A6CF29525843D5A05A88EA5CAC465D"/>
                              </w:placeholder>
                              <w:dataBinding w:prefixMappings="xmlns:ns0='http://purl.org/dc/elements/1.1/' xmlns:ns1='http://schemas.openxmlformats.org/package/2006/metadata/core-properties' " w:xpath="/ns1:coreProperties[1]/ns1:keywords[1]" w:storeItemID="{6C3C8BC8-F283-45AE-878A-BAB7291924A1}"/>
                              <w:text/>
                            </w:sdtPr>
                            <w:sdtEndPr/>
                            <w:sdtContent>
                              <w:r w:rsidR="00B57EC4">
                                <w:t>Computer Science - OCR</w:t>
                              </w:r>
                            </w:sdtContent>
                          </w:sdt>
                          <w:r w:rsidR="003806E6">
                            <w:t> | </w:t>
                          </w:r>
                          <w:sdt>
                            <w:sdtPr>
                              <w:alias w:val="Date"/>
                              <w:tag w:val=""/>
                              <w:id w:val="2032065285"/>
                              <w:placeholder>
                                <w:docPart w:val="FC8D8DE0BB1140D89C92EB696E372958"/>
                              </w:placeholder>
                              <w:dataBinding w:prefixMappings="xmlns:ns0='http://schemas.microsoft.com/office/2006/coverPageProps' " w:xpath="/ns0:CoverPageProperties[1]/ns0:PublishDate[1]" w:storeItemID="{55AF091B-3C7A-41E3-B477-F2FDAA23CFDA}"/>
                              <w:date w:fullDate="2017-03-20T00:00:00Z">
                                <w:dateFormat w:val="MMMM d, yyyy"/>
                                <w:lid w:val="en-US"/>
                                <w:storeMappedDataAs w:val="dateTime"/>
                                <w:calendar w:val="gregorian"/>
                              </w:date>
                            </w:sdtPr>
                            <w:sdtEndPr/>
                            <w:sdtContent>
                              <w:r w:rsidR="0069394B">
                                <w:t>March 20, 2017</w:t>
                              </w:r>
                            </w:sdtContent>
                          </w:sdt>
                        </w:p>
                      </w:txbxContent>
                    </v:textbox>
                    <w10:wrap type="square" anchorx="margin" anchory="margin"/>
                  </v:shape>
                </w:pict>
              </mc:Fallback>
            </mc:AlternateContent>
          </w:r>
          <w:r>
            <w:rPr>
              <w:noProof/>
              <w:lang w:val="en-GB" w:eastAsia="en-GB"/>
            </w:rPr>
            <mc:AlternateContent>
              <mc:Choice Requires="wps">
                <w:drawing>
                  <wp:anchor distT="0" distB="0" distL="114300" distR="114300" simplePos="0" relativeHeight="251658240" behindDoc="0" locked="0" layoutInCell="1" allowOverlap="0" wp14:anchorId="110DF03B" wp14:editId="175AD1DB">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25F90795" w14:textId="77777777" w:rsidR="002163EE" w:rsidRDefault="00B57EC4">
                                    <w:pPr>
                                      <w:pStyle w:val="Title"/>
                                    </w:pPr>
                                    <w:r>
                                      <w:t>Music Center Program</w:t>
                                    </w:r>
                                  </w:p>
                                </w:sdtContent>
                              </w:sdt>
                              <w:p w14:paraId="5DA49693" w14:textId="77777777" w:rsidR="002163EE" w:rsidRDefault="008A7646">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57EC4">
                                      <w:t>A LEVEL COMPUTER SCIENCE cOURSEWORK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10DF03B" id="Text Box 21" o:spid="_x0000_s1027" type="#_x0000_t202" style="position:absolute;margin-left:0;margin-top:0;width:310.5pt;height:104.4pt;z-index:251658240;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25F90795" w14:textId="77777777" w:rsidR="002163EE" w:rsidRDefault="00B57EC4">
                              <w:pPr>
                                <w:pStyle w:val="Title"/>
                              </w:pPr>
                              <w:r>
                                <w:t>Music Center Program</w:t>
                              </w:r>
                            </w:p>
                          </w:sdtContent>
                        </w:sdt>
                        <w:p w14:paraId="5DA49693" w14:textId="77777777" w:rsidR="002163EE" w:rsidRDefault="00671FDF">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57EC4">
                                <w:t>A LEVEL COMPUTER SCIENCE cOURSEWORK</w:t>
                              </w:r>
                            </w:sdtContent>
                          </w:sdt>
                        </w:p>
                      </w:txbxContent>
                    </v:textbox>
                    <w10:wrap type="square" anchorx="margin" anchory="margin"/>
                  </v:shape>
                </w:pict>
              </mc:Fallback>
            </mc:AlternateContent>
          </w:r>
        </w:p>
        <w:p w14:paraId="0E316F21" w14:textId="6B2A0851" w:rsidR="002163EE" w:rsidRDefault="00D543E5">
          <w:r>
            <w:rPr>
              <w:noProof/>
              <w:lang w:val="en-GB" w:eastAsia="en-GB"/>
            </w:rPr>
            <w:drawing>
              <wp:anchor distT="0" distB="0" distL="114300" distR="114300" simplePos="0" relativeHeight="251656192" behindDoc="1" locked="0" layoutInCell="1" allowOverlap="0" wp14:anchorId="65539F36" wp14:editId="12318106">
                <wp:simplePos x="0" y="0"/>
                <wp:positionH relativeFrom="margin">
                  <wp:align>center</wp:align>
                </wp:positionH>
                <wp:positionV relativeFrom="page">
                  <wp:align>center</wp:align>
                </wp:positionV>
                <wp:extent cx="3105150" cy="3105150"/>
                <wp:effectExtent l="266700" t="266700" r="28575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3105150" cy="310515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br w:type="page"/>
          </w:r>
        </w:p>
      </w:sdtContent>
    </w:sdt>
    <w:bookmarkEnd w:id="4"/>
    <w:bookmarkEnd w:id="3"/>
    <w:bookmarkEnd w:id="2"/>
    <w:bookmarkEnd w:id="1"/>
    <w:bookmarkEnd w:id="0"/>
    <w:p w14:paraId="198103C8" w14:textId="77777777" w:rsidR="00B57EC4" w:rsidRDefault="00B57EC4" w:rsidP="00B57EC4">
      <w:pPr>
        <w:pStyle w:val="Heading1"/>
        <w:rPr>
          <w:b/>
        </w:rPr>
      </w:pPr>
      <w:commentRangeStart w:id="5"/>
      <w:r>
        <w:rPr>
          <w:b/>
        </w:rPr>
        <w:lastRenderedPageBreak/>
        <w:t xml:space="preserve">3.1 – </w:t>
      </w:r>
      <w:r w:rsidRPr="00B57EC4">
        <w:rPr>
          <w:b/>
        </w:rPr>
        <w:t>Analysis</w:t>
      </w:r>
      <w:r>
        <w:rPr>
          <w:b/>
        </w:rPr>
        <w:t xml:space="preserve"> </w:t>
      </w:r>
      <w:r w:rsidRPr="00B57EC4">
        <w:rPr>
          <w:b/>
        </w:rPr>
        <w:t>of the Problem</w:t>
      </w:r>
      <w:commentRangeEnd w:id="5"/>
      <w:r w:rsidR="00380676">
        <w:rPr>
          <w:rStyle w:val="CommentReference"/>
          <w:rFonts w:asciiTheme="minorHAnsi" w:eastAsiaTheme="minorHAnsi" w:hAnsiTheme="minorHAnsi" w:cstheme="minorBidi"/>
          <w:color w:val="595959" w:themeColor="text1" w:themeTint="A6"/>
        </w:rPr>
        <w:commentReference w:id="5"/>
      </w:r>
    </w:p>
    <w:p w14:paraId="057ACB61" w14:textId="77777777" w:rsidR="00B57EC4" w:rsidRDefault="00B57EC4" w:rsidP="00B57EC4">
      <w:pPr>
        <w:pStyle w:val="Heading2"/>
        <w:rPr>
          <w:u w:val="single"/>
        </w:rPr>
      </w:pPr>
      <w:r w:rsidRPr="00B57EC4">
        <w:rPr>
          <w:u w:val="single"/>
        </w:rPr>
        <w:t>3.1.1 – Problem Identification</w:t>
      </w:r>
    </w:p>
    <w:p w14:paraId="52D8F2CC" w14:textId="77777777" w:rsidR="00B57EC4" w:rsidRPr="00B824D0" w:rsidRDefault="00B57EC4" w:rsidP="00731A5C">
      <w:pPr>
        <w:pStyle w:val="Heading3"/>
      </w:pPr>
      <w:r w:rsidRPr="00B824D0">
        <w:t>Proposal</w:t>
      </w:r>
    </w:p>
    <w:p w14:paraId="67E75C8A" w14:textId="558FFCE8" w:rsidR="00B57EC4" w:rsidRDefault="00B57EC4" w:rsidP="00B57EC4">
      <w:r>
        <w:t xml:space="preserve">The proposal for this piece of Coursework is to make a </w:t>
      </w:r>
      <w:r w:rsidR="006846FC">
        <w:t>music</w:t>
      </w:r>
      <w:r>
        <w:t xml:space="preserve"> player program that will allow the end user to efficiently navigate and play their music library using an integrated music playing system.</w:t>
      </w:r>
    </w:p>
    <w:p w14:paraId="31D61192" w14:textId="5B3604CC" w:rsidR="00B57EC4" w:rsidRDefault="00B57EC4" w:rsidP="00B57EC4">
      <w:r>
        <w:tab/>
        <w:t>The Program will let the User import information about their music file</w:t>
      </w:r>
      <w:r w:rsidR="006846FC">
        <w:t>s (.mp3 exclusively) to the Music</w:t>
      </w:r>
      <w:r>
        <w:t xml:space="preserve"> Player’s database by reading the ID3 tags of the files. As well as playing local music, the program will also use an online music database to recommend other songs from similar genres and artists.</w:t>
      </w:r>
    </w:p>
    <w:p w14:paraId="7C6CD60B" w14:textId="77777777" w:rsidR="00B57EC4" w:rsidRDefault="00B57EC4" w:rsidP="00B57EC4">
      <w:r>
        <w:tab/>
        <w:t>The program will use the Python programming language, SQLite for database management and PyQT Designer to create the visual user-interface.</w:t>
      </w:r>
    </w:p>
    <w:p w14:paraId="765C5330" w14:textId="77777777" w:rsidR="00B57EC4" w:rsidRDefault="00B57EC4" w:rsidP="00B57EC4"/>
    <w:p w14:paraId="29CB71B8" w14:textId="5A086E20" w:rsidR="00731A5C" w:rsidRDefault="00731A5C" w:rsidP="00731A5C">
      <w:pPr>
        <w:pStyle w:val="Heading3"/>
      </w:pPr>
      <w:r>
        <w:t>Why this Proposal is amenable to a computational approach</w:t>
      </w:r>
    </w:p>
    <w:p w14:paraId="4FB915E4" w14:textId="1C8C1C8C" w:rsidR="00731A5C" w:rsidRDefault="00731A5C" w:rsidP="00731A5C">
      <w:r>
        <w:rPr>
          <w:b/>
        </w:rPr>
        <w:tab/>
      </w:r>
      <w:r>
        <w:t xml:space="preserve">This proposal aims to solve the problem of playing music and storing information about said music. </w:t>
      </w:r>
      <w:r w:rsidR="00527911">
        <w:t>Firstly, the program will solve the problem of playing music by using libraries in the programming language to output sound from the .mp3 files. Secondly, the program will be able to solve the storage of .mp3 data by using a database for them. Allowing the program to efficiently collect and store the information.</w:t>
      </w:r>
    </w:p>
    <w:p w14:paraId="7CA4F126" w14:textId="77777777" w:rsidR="00527911" w:rsidRPr="00731A5C" w:rsidRDefault="00527911" w:rsidP="00731A5C"/>
    <w:p w14:paraId="7CAFA005" w14:textId="7A9B244B" w:rsidR="00731A5C" w:rsidRPr="00527911" w:rsidRDefault="00731A5C" w:rsidP="00527911">
      <w:pPr>
        <w:pStyle w:val="Heading3"/>
      </w:pPr>
      <w:r w:rsidRPr="00B824D0">
        <w:t>Why this Proposal is a suitable Solution</w:t>
      </w:r>
    </w:p>
    <w:p w14:paraId="72F5FACF" w14:textId="7BD773BB" w:rsidR="006719E2" w:rsidRDefault="006719E2" w:rsidP="006719E2">
      <w:r>
        <w:tab/>
      </w:r>
      <w:r w:rsidR="006846FC">
        <w:t>Music</w:t>
      </w:r>
      <w:r>
        <w:t xml:space="preserve"> players have a large target market as there will always be a</w:t>
      </w:r>
      <w:r w:rsidR="006846FC">
        <w:t xml:space="preserve"> demand for programs that play music</w:t>
      </w:r>
      <w:r>
        <w:t xml:space="preserve"> on devices.</w:t>
      </w:r>
      <w:r w:rsidRPr="0017596F">
        <w:t xml:space="preserve"> </w:t>
      </w:r>
    </w:p>
    <w:p w14:paraId="61A3CA70" w14:textId="2291830A" w:rsidR="006719E2" w:rsidRDefault="006846FC" w:rsidP="006719E2">
      <w:pPr>
        <w:ind w:firstLine="720"/>
      </w:pPr>
      <w:r>
        <w:t>However, music</w:t>
      </w:r>
      <w:r w:rsidR="006719E2">
        <w:t xml:space="preserve"> playing apps are no new innovation to the world. They have been almost perfected by companies such as Windows (with Windows Media Player) and Apple (with ITunes). My program hopes to produce a more lightweight solution to the choice of </w:t>
      </w:r>
      <w:r>
        <w:t>music</w:t>
      </w:r>
      <w:r w:rsidR="006719E2">
        <w:t xml:space="preserve"> players.  Meaning that it will be less tasking on devices when compared to other programs such as Windows Media Player and ITunes.</w:t>
      </w:r>
    </w:p>
    <w:p w14:paraId="5E08C928" w14:textId="77777777" w:rsidR="00527911" w:rsidRDefault="00527911" w:rsidP="006719E2">
      <w:pPr>
        <w:ind w:firstLine="720"/>
      </w:pPr>
    </w:p>
    <w:p w14:paraId="639A129C" w14:textId="77777777" w:rsidR="006719E2" w:rsidRPr="006719E2" w:rsidRDefault="006719E2" w:rsidP="006719E2">
      <w:pPr>
        <w:pStyle w:val="Heading2"/>
        <w:rPr>
          <w:u w:val="single"/>
        </w:rPr>
      </w:pPr>
      <w:r w:rsidRPr="006719E2">
        <w:rPr>
          <w:u w:val="single"/>
        </w:rPr>
        <w:t xml:space="preserve">3.1.2 – Stakeholders </w:t>
      </w:r>
    </w:p>
    <w:p w14:paraId="28C8E867" w14:textId="77777777" w:rsidR="006719E2" w:rsidRPr="00B824D0" w:rsidRDefault="006719E2" w:rsidP="00731A5C">
      <w:pPr>
        <w:pStyle w:val="Heading3"/>
      </w:pPr>
      <w:r w:rsidRPr="00B824D0">
        <w:t>End Users</w:t>
      </w:r>
    </w:p>
    <w:p w14:paraId="3E888951" w14:textId="6D0F89C3" w:rsidR="006719E2" w:rsidRDefault="006719E2" w:rsidP="006719E2">
      <w:r>
        <w:tab/>
        <w:t xml:space="preserve">My End User will be anyone who wants to play music on their device(s). However, it will specify in catering for people who are conscious of the effect of these programs on the performance of their machines. For example, people with machines that are of a lower-tier technology or people who do not want a </w:t>
      </w:r>
      <w:r w:rsidR="006846FC">
        <w:t>music</w:t>
      </w:r>
      <w:r>
        <w:t xml:space="preserve"> player program detracting from the performance of their device.</w:t>
      </w:r>
    </w:p>
    <w:p w14:paraId="6C1AB0AC" w14:textId="3F5B8BD3" w:rsidR="00DB1B76" w:rsidRDefault="006719E2" w:rsidP="006719E2">
      <w:r>
        <w:lastRenderedPageBreak/>
        <w:tab/>
        <w:t xml:space="preserve">Several members of my tutor group have expressed concerns while using other </w:t>
      </w:r>
      <w:r w:rsidR="006846FC">
        <w:t>music</w:t>
      </w:r>
      <w:r>
        <w:t xml:space="preserve"> playing programs because they have found their machines slowing down. They also often don’t use or need many of the features they offer. This solution would be suitable for them as it is unlikely to slow down their computers and will contain a si</w:t>
      </w:r>
      <w:r w:rsidR="0069394B">
        <w:t>mple and easy to use interface. Later on, many of my peers will be interviewed about this program.</w:t>
      </w:r>
    </w:p>
    <w:p w14:paraId="4EDAC839" w14:textId="58DC1B5A" w:rsidR="00DB1B76" w:rsidRDefault="00DB1B76" w:rsidP="006719E2">
      <w:r>
        <w:tab/>
        <w:t>My program will be specifically judged by three members of my tutor group. Any updates that I make will be with their permission and based on their feedback. They will be in control of the design and how they want the program to look.</w:t>
      </w:r>
    </w:p>
    <w:p w14:paraId="43627B49" w14:textId="77777777" w:rsidR="006719E2" w:rsidRDefault="006719E2" w:rsidP="006719E2"/>
    <w:p w14:paraId="34206C66" w14:textId="77777777" w:rsidR="006719E2" w:rsidRPr="006719E2" w:rsidRDefault="006719E2" w:rsidP="006719E2">
      <w:pPr>
        <w:pStyle w:val="Heading2"/>
        <w:rPr>
          <w:u w:val="single"/>
        </w:rPr>
      </w:pPr>
      <w:r w:rsidRPr="006719E2">
        <w:rPr>
          <w:u w:val="single"/>
        </w:rPr>
        <w:t>3.1.3 – Research</w:t>
      </w:r>
    </w:p>
    <w:p w14:paraId="5AEB4677" w14:textId="77777777" w:rsidR="006719E2" w:rsidRPr="00B824D0" w:rsidRDefault="006719E2" w:rsidP="00731A5C">
      <w:pPr>
        <w:pStyle w:val="Heading3"/>
      </w:pPr>
      <w:r w:rsidRPr="00B824D0">
        <w:t>Similar Solutions</w:t>
      </w:r>
    </w:p>
    <w:p w14:paraId="0EFB3307" w14:textId="77777777" w:rsidR="00BB5CE0" w:rsidRDefault="00BB5CE0" w:rsidP="006719E2">
      <w:r>
        <w:t>The main competitors for the music playing solutions are Microsoft’s Windows Media Player and Apple’</w:t>
      </w:r>
      <w:r w:rsidR="000D3F65">
        <w:t>s ITunes</w:t>
      </w:r>
      <w:r>
        <w:t>.</w:t>
      </w:r>
      <w:r w:rsidR="000D3F65">
        <w:t xml:space="preserve"> </w:t>
      </w:r>
    </w:p>
    <w:p w14:paraId="55E14751" w14:textId="77777777" w:rsidR="000D3F65" w:rsidRDefault="000D3F65" w:rsidP="006719E2">
      <w:r>
        <w:t>Windows Media Player:</w:t>
      </w:r>
    </w:p>
    <w:p w14:paraId="3E79DBF9" w14:textId="77777777" w:rsidR="006719E2" w:rsidRDefault="00BB5CE0" w:rsidP="000D3F65">
      <w:pPr>
        <w:pStyle w:val="ListParagraph"/>
        <w:numPr>
          <w:ilvl w:val="0"/>
          <w:numId w:val="8"/>
        </w:numPr>
      </w:pPr>
      <w:r>
        <w:t>Windows Media Player is pr</w:t>
      </w:r>
      <w:r w:rsidR="000D3F65">
        <w:t>ogrammed in Visual Basic and is</w:t>
      </w:r>
      <w:r>
        <w:t xml:space="preserve"> </w:t>
      </w:r>
      <w:r w:rsidR="000D3F65">
        <w:t>currently in its 12</w:t>
      </w:r>
      <w:r w:rsidR="000D3F65" w:rsidRPr="000D3F65">
        <w:rPr>
          <w:vertAlign w:val="superscript"/>
        </w:rPr>
        <w:t>th</w:t>
      </w:r>
      <w:r w:rsidR="000D3F65">
        <w:t xml:space="preserve"> release.</w:t>
      </w:r>
    </w:p>
    <w:p w14:paraId="63F8A85C" w14:textId="77777777" w:rsidR="000D3F65" w:rsidRDefault="000D3F65" w:rsidP="000D3F65">
      <w:pPr>
        <w:pStyle w:val="ListParagraph"/>
        <w:numPr>
          <w:ilvl w:val="0"/>
          <w:numId w:val="8"/>
        </w:numPr>
      </w:pPr>
      <w:r>
        <w:t xml:space="preserve">The program provides playback for several music formats such as </w:t>
      </w:r>
      <w:r w:rsidRPr="000D3F65">
        <w:t>.asf, .asx, .wax, .wm, .wma, .wmd, .wmv, .wvx, .wmp, and .wmx</w:t>
      </w:r>
      <w:r>
        <w:t xml:space="preserve"> files.</w:t>
      </w:r>
    </w:p>
    <w:p w14:paraId="555FC782" w14:textId="77777777" w:rsidR="000D3F65" w:rsidRDefault="000D3F65" w:rsidP="000D3F65">
      <w:pPr>
        <w:pStyle w:val="ListParagraph"/>
        <w:numPr>
          <w:ilvl w:val="0"/>
          <w:numId w:val="8"/>
        </w:numPr>
      </w:pPr>
      <w:r>
        <w:t>The program also provides Video playback, CD Ripping and Burning facilities and allows users to create playlists.</w:t>
      </w:r>
    </w:p>
    <w:p w14:paraId="5675AA41" w14:textId="77777777" w:rsidR="000D3F65" w:rsidRDefault="000D3F65" w:rsidP="000D3F65">
      <w:pPr>
        <w:pStyle w:val="ListParagraph"/>
        <w:numPr>
          <w:ilvl w:val="0"/>
          <w:numId w:val="8"/>
        </w:numPr>
      </w:pPr>
      <w:r>
        <w:t>Windows Media Player is only available on the Windows Desktop Platform, with the OSX and Portable PC versions being discontinued.</w:t>
      </w:r>
    </w:p>
    <w:p w14:paraId="7B116C42" w14:textId="77777777" w:rsidR="000D3F65" w:rsidRDefault="000D3F65" w:rsidP="000D3F65">
      <w:r>
        <w:t>ITunes:</w:t>
      </w:r>
    </w:p>
    <w:p w14:paraId="6673085A" w14:textId="77777777" w:rsidR="000D3F65" w:rsidRDefault="000D3F65" w:rsidP="000D3F65">
      <w:pPr>
        <w:pStyle w:val="ListParagraph"/>
        <w:numPr>
          <w:ilvl w:val="0"/>
          <w:numId w:val="8"/>
        </w:numPr>
      </w:pPr>
      <w:r>
        <w:t>ITunes</w:t>
      </w:r>
      <w:r w:rsidR="00B824D0">
        <w:t xml:space="preserve"> is programmed in C++ and is also in its 12</w:t>
      </w:r>
      <w:r w:rsidR="00B824D0" w:rsidRPr="00B824D0">
        <w:rPr>
          <w:vertAlign w:val="superscript"/>
        </w:rPr>
        <w:t>th</w:t>
      </w:r>
      <w:r w:rsidR="00B824D0">
        <w:t xml:space="preserve"> Release.</w:t>
      </w:r>
    </w:p>
    <w:p w14:paraId="66143F95" w14:textId="77777777" w:rsidR="00B824D0" w:rsidRDefault="00B824D0" w:rsidP="000D3F65">
      <w:pPr>
        <w:pStyle w:val="ListParagraph"/>
        <w:numPr>
          <w:ilvl w:val="0"/>
          <w:numId w:val="8"/>
        </w:numPr>
      </w:pPr>
      <w:r>
        <w:t>The program provides playback for several music formats such as</w:t>
      </w:r>
      <w:r w:rsidR="00FA576C">
        <w:t xml:space="preserve"> .mp3, .aiff and .wav.</w:t>
      </w:r>
    </w:p>
    <w:p w14:paraId="31D81DA2" w14:textId="77777777" w:rsidR="00FA576C" w:rsidRDefault="00FA576C" w:rsidP="000D3F65">
      <w:pPr>
        <w:pStyle w:val="ListParagraph"/>
        <w:numPr>
          <w:ilvl w:val="0"/>
          <w:numId w:val="8"/>
        </w:numPr>
      </w:pPr>
      <w:r>
        <w:t>ITunes also provides Video Playback, CD ripping and burning facilities, allows users to create playlists and provides an online store where the users can buy digital music.</w:t>
      </w:r>
    </w:p>
    <w:p w14:paraId="4AF595E9" w14:textId="77777777" w:rsidR="00FA576C" w:rsidRDefault="00AE4593" w:rsidP="00436545">
      <w:pPr>
        <w:pStyle w:val="ListParagraph"/>
        <w:numPr>
          <w:ilvl w:val="0"/>
          <w:numId w:val="8"/>
        </w:numPr>
      </w:pPr>
      <w:r>
        <w:t>Itunes is currently available on Windows, OSX and iOS operating systems.</w:t>
      </w:r>
    </w:p>
    <w:p w14:paraId="4A84DF1D" w14:textId="77777777" w:rsidR="0069394B" w:rsidRDefault="0069394B" w:rsidP="006719E2"/>
    <w:p w14:paraId="667042B6" w14:textId="77777777" w:rsidR="006719E2" w:rsidRDefault="00AE4593" w:rsidP="006719E2">
      <w:r>
        <w:t xml:space="preserve">Both of these solutions are very effective at providing </w:t>
      </w:r>
      <w:r w:rsidR="0069394B">
        <w:t xml:space="preserve">media playing features well, making them very efficient as large scale projects (to provide for a large target market). However, many of these features are not used by the </w:t>
      </w:r>
      <w:r w:rsidR="00701A0A">
        <w:t>vast majority of people. I propose to make a program that caters for a smaller audience but provide a more efficient solution to playing music on their devices.</w:t>
      </w:r>
    </w:p>
    <w:p w14:paraId="7BBC1E86" w14:textId="77777777" w:rsidR="00AA12D7" w:rsidRDefault="00AA12D7" w:rsidP="006719E2"/>
    <w:p w14:paraId="7AEBF5C9" w14:textId="6ED5C550" w:rsidR="00AA12D7" w:rsidRDefault="00AA12D7" w:rsidP="00731A5C">
      <w:pPr>
        <w:pStyle w:val="Heading3"/>
      </w:pPr>
      <w:r>
        <w:t>Interviews</w:t>
      </w:r>
    </w:p>
    <w:p w14:paraId="19FF6F2C" w14:textId="283B8D4A" w:rsidR="00527911" w:rsidRDefault="00527911" w:rsidP="00527911">
      <w:r>
        <w:tab/>
      </w:r>
      <w:r w:rsidR="009E7395">
        <w:t xml:space="preserve">2 </w:t>
      </w:r>
      <w:r>
        <w:t xml:space="preserve">students from my peer group were interviewed about </w:t>
      </w:r>
      <w:r w:rsidR="00526B67">
        <w:t>the</w:t>
      </w:r>
      <w:r w:rsidR="00EE1317">
        <w:t xml:space="preserve">ir ideas for the solution </w:t>
      </w:r>
      <w:r w:rsidR="00526B67">
        <w:t>and also what they would</w:t>
      </w:r>
      <w:r w:rsidR="00EE1317">
        <w:t xml:space="preserve"> like to see from my solution</w:t>
      </w:r>
    </w:p>
    <w:tbl>
      <w:tblPr>
        <w:tblStyle w:val="ReportTable"/>
        <w:tblW w:w="0" w:type="auto"/>
        <w:tblLook w:val="04A0" w:firstRow="1" w:lastRow="0" w:firstColumn="1" w:lastColumn="0" w:noHBand="0" w:noVBand="1"/>
      </w:tblPr>
      <w:tblGrid>
        <w:gridCol w:w="4315"/>
        <w:gridCol w:w="4315"/>
      </w:tblGrid>
      <w:tr w:rsidR="003B61B8" w14:paraId="171B06F9" w14:textId="77777777" w:rsidTr="003B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C338EA" w14:textId="77777777" w:rsidR="003B61B8" w:rsidRDefault="003B61B8" w:rsidP="003B61B8">
            <w:pPr>
              <w:rPr>
                <w:u w:val="single"/>
              </w:rPr>
            </w:pPr>
          </w:p>
          <w:p w14:paraId="5DB92205" w14:textId="77777777" w:rsidR="002976F5" w:rsidRDefault="002976F5" w:rsidP="003B61B8">
            <w:pPr>
              <w:rPr>
                <w:b w:val="0"/>
                <w:u w:val="single"/>
              </w:rPr>
            </w:pPr>
          </w:p>
          <w:p w14:paraId="5615C444" w14:textId="77777777" w:rsidR="002976F5" w:rsidRDefault="002976F5" w:rsidP="003B61B8">
            <w:pPr>
              <w:rPr>
                <w:b w:val="0"/>
                <w:u w:val="single"/>
              </w:rPr>
            </w:pPr>
          </w:p>
          <w:p w14:paraId="0202BEB6" w14:textId="77777777" w:rsidR="003B61B8" w:rsidRPr="002976F5" w:rsidRDefault="003B61B8" w:rsidP="003B61B8">
            <w:pPr>
              <w:rPr>
                <w:u w:val="single"/>
              </w:rPr>
            </w:pPr>
            <w:r w:rsidRPr="002976F5">
              <w:rPr>
                <w:u w:val="single"/>
              </w:rPr>
              <w:t>Interview 01</w:t>
            </w:r>
          </w:p>
          <w:p w14:paraId="68067CD4" w14:textId="6713E9F1" w:rsidR="002976F5" w:rsidRPr="003B61B8" w:rsidRDefault="002976F5" w:rsidP="003B61B8">
            <w:pPr>
              <w:rPr>
                <w:b w:val="0"/>
                <w:u w:val="single"/>
              </w:rPr>
            </w:pPr>
          </w:p>
        </w:tc>
        <w:tc>
          <w:tcPr>
            <w:tcW w:w="4320" w:type="dxa"/>
          </w:tcPr>
          <w:p w14:paraId="5BEFBC63" w14:textId="77777777" w:rsidR="003B61B8" w:rsidRDefault="003B61B8" w:rsidP="003B61B8">
            <w:pPr>
              <w:cnfStyle w:val="100000000000" w:firstRow="1" w:lastRow="0" w:firstColumn="0" w:lastColumn="0" w:oddVBand="0" w:evenVBand="0" w:oddHBand="0" w:evenHBand="0" w:firstRowFirstColumn="0" w:firstRowLastColumn="0" w:lastRowFirstColumn="0" w:lastRowLastColumn="0"/>
              <w:rPr>
                <w:u w:val="single"/>
              </w:rPr>
            </w:pPr>
          </w:p>
        </w:tc>
      </w:tr>
      <w:tr w:rsidR="003B61B8" w14:paraId="7CA1C4D6" w14:textId="77777777" w:rsidTr="003B61B8">
        <w:tc>
          <w:tcPr>
            <w:cnfStyle w:val="001000000000" w:firstRow="0" w:lastRow="0" w:firstColumn="1" w:lastColumn="0" w:oddVBand="0" w:evenVBand="0" w:oddHBand="0" w:evenHBand="0" w:firstRowFirstColumn="0" w:firstRowLastColumn="0" w:lastRowFirstColumn="0" w:lastRowLastColumn="0"/>
            <w:tcW w:w="4320" w:type="dxa"/>
          </w:tcPr>
          <w:p w14:paraId="02E72C3E" w14:textId="2875B05B" w:rsidR="003B61B8" w:rsidRDefault="003B61B8" w:rsidP="003B61B8">
            <w:pPr>
              <w:rPr>
                <w:u w:val="single"/>
              </w:rPr>
            </w:pPr>
            <w:r>
              <w:rPr>
                <w:u w:val="single"/>
              </w:rPr>
              <w:t>Name</w:t>
            </w:r>
          </w:p>
        </w:tc>
        <w:tc>
          <w:tcPr>
            <w:tcW w:w="4320" w:type="dxa"/>
          </w:tcPr>
          <w:p w14:paraId="7998F952" w14:textId="2F2F887A" w:rsidR="003B61B8" w:rsidRPr="003B61B8" w:rsidRDefault="003B61B8" w:rsidP="003B61B8">
            <w:pPr>
              <w:cnfStyle w:val="000000000000" w:firstRow="0" w:lastRow="0" w:firstColumn="0" w:lastColumn="0" w:oddVBand="0" w:evenVBand="0" w:oddHBand="0" w:evenHBand="0" w:firstRowFirstColumn="0" w:firstRowLastColumn="0" w:lastRowFirstColumn="0" w:lastRowLastColumn="0"/>
            </w:pPr>
            <w:r>
              <w:t>Sam Barrett</w:t>
            </w:r>
          </w:p>
        </w:tc>
      </w:tr>
      <w:tr w:rsidR="003B61B8" w14:paraId="359AB2AF" w14:textId="77777777" w:rsidTr="003B61B8">
        <w:tc>
          <w:tcPr>
            <w:cnfStyle w:val="001000000000" w:firstRow="0" w:lastRow="0" w:firstColumn="1" w:lastColumn="0" w:oddVBand="0" w:evenVBand="0" w:oddHBand="0" w:evenHBand="0" w:firstRowFirstColumn="0" w:firstRowLastColumn="0" w:lastRowFirstColumn="0" w:lastRowLastColumn="0"/>
            <w:tcW w:w="4320" w:type="dxa"/>
          </w:tcPr>
          <w:p w14:paraId="650934DC" w14:textId="7F87BFC0" w:rsidR="003B61B8" w:rsidRDefault="003B61B8" w:rsidP="003B61B8">
            <w:pPr>
              <w:rPr>
                <w:u w:val="single"/>
              </w:rPr>
            </w:pPr>
            <w:r>
              <w:rPr>
                <w:u w:val="single"/>
              </w:rPr>
              <w:t>Age</w:t>
            </w:r>
          </w:p>
        </w:tc>
        <w:tc>
          <w:tcPr>
            <w:tcW w:w="4320" w:type="dxa"/>
          </w:tcPr>
          <w:p w14:paraId="2D3DC426" w14:textId="2EDBBB03" w:rsidR="003B61B8" w:rsidRPr="003B61B8" w:rsidRDefault="003B61B8" w:rsidP="003B61B8">
            <w:pPr>
              <w:cnfStyle w:val="000000000000" w:firstRow="0" w:lastRow="0" w:firstColumn="0" w:lastColumn="0" w:oddVBand="0" w:evenVBand="0" w:oddHBand="0" w:evenHBand="0" w:firstRowFirstColumn="0" w:firstRowLastColumn="0" w:lastRowFirstColumn="0" w:lastRowLastColumn="0"/>
            </w:pPr>
            <w:r>
              <w:t>17</w:t>
            </w:r>
          </w:p>
        </w:tc>
      </w:tr>
      <w:tr w:rsidR="00D543E5" w14:paraId="67AC21C2" w14:textId="77777777" w:rsidTr="003B61B8">
        <w:tc>
          <w:tcPr>
            <w:cnfStyle w:val="001000000000" w:firstRow="0" w:lastRow="0" w:firstColumn="1" w:lastColumn="0" w:oddVBand="0" w:evenVBand="0" w:oddHBand="0" w:evenHBand="0" w:firstRowFirstColumn="0" w:firstRowLastColumn="0" w:lastRowFirstColumn="0" w:lastRowLastColumn="0"/>
            <w:tcW w:w="4320" w:type="dxa"/>
          </w:tcPr>
          <w:p w14:paraId="0F6D885F" w14:textId="1958BFCE" w:rsidR="00D543E5" w:rsidRDefault="00D543E5" w:rsidP="003B61B8">
            <w:pPr>
              <w:rPr>
                <w:u w:val="single"/>
              </w:rPr>
            </w:pPr>
            <w:r>
              <w:rPr>
                <w:u w:val="single"/>
              </w:rPr>
              <w:t>Vocation</w:t>
            </w:r>
          </w:p>
        </w:tc>
        <w:tc>
          <w:tcPr>
            <w:tcW w:w="4320" w:type="dxa"/>
          </w:tcPr>
          <w:p w14:paraId="7815640C" w14:textId="7376084E" w:rsidR="00D543E5" w:rsidRDefault="00D543E5" w:rsidP="003B61B8">
            <w:pPr>
              <w:cnfStyle w:val="000000000000" w:firstRow="0" w:lastRow="0" w:firstColumn="0" w:lastColumn="0" w:oddVBand="0" w:evenVBand="0" w:oddHBand="0" w:evenHBand="0" w:firstRowFirstColumn="0" w:firstRowLastColumn="0" w:lastRowFirstColumn="0" w:lastRowLastColumn="0"/>
            </w:pPr>
            <w:r>
              <w:t>Full Time Student (Year 13)</w:t>
            </w:r>
          </w:p>
        </w:tc>
      </w:tr>
      <w:tr w:rsidR="003B61B8" w14:paraId="3E58AEBF" w14:textId="77777777" w:rsidTr="003B61B8">
        <w:tc>
          <w:tcPr>
            <w:cnfStyle w:val="001000000000" w:firstRow="0" w:lastRow="0" w:firstColumn="1" w:lastColumn="0" w:oddVBand="0" w:evenVBand="0" w:oddHBand="0" w:evenHBand="0" w:firstRowFirstColumn="0" w:firstRowLastColumn="0" w:lastRowFirstColumn="0" w:lastRowLastColumn="0"/>
            <w:tcW w:w="4320" w:type="dxa"/>
          </w:tcPr>
          <w:p w14:paraId="0AC5A4FD" w14:textId="335D0635" w:rsidR="003B61B8" w:rsidRDefault="003B61B8" w:rsidP="003B61B8">
            <w:pPr>
              <w:rPr>
                <w:u w:val="single"/>
              </w:rPr>
            </w:pPr>
            <w:r>
              <w:rPr>
                <w:u w:val="single"/>
              </w:rPr>
              <w:t>Devices Used</w:t>
            </w:r>
          </w:p>
        </w:tc>
        <w:tc>
          <w:tcPr>
            <w:tcW w:w="4320" w:type="dxa"/>
          </w:tcPr>
          <w:p w14:paraId="5B574757" w14:textId="34FA4942" w:rsidR="003B61B8" w:rsidRDefault="003B61B8" w:rsidP="003B61B8">
            <w:pPr>
              <w:cnfStyle w:val="000000000000" w:firstRow="0" w:lastRow="0" w:firstColumn="0" w:lastColumn="0" w:oddVBand="0" w:evenVBand="0" w:oddHBand="0" w:evenHBand="0" w:firstRowFirstColumn="0" w:firstRowLastColumn="0" w:lastRowFirstColumn="0" w:lastRowLastColumn="0"/>
              <w:rPr>
                <w:u w:val="single"/>
              </w:rPr>
            </w:pPr>
            <w:r>
              <w:rPr>
                <w:u w:val="single"/>
              </w:rPr>
              <w:t>Desktop and Laptop (Windows 10), Phone (Android)</w:t>
            </w:r>
          </w:p>
        </w:tc>
      </w:tr>
      <w:tr w:rsidR="002976F5" w14:paraId="1D3867A9" w14:textId="77777777" w:rsidTr="003B61B8">
        <w:tc>
          <w:tcPr>
            <w:cnfStyle w:val="001000000000" w:firstRow="0" w:lastRow="0" w:firstColumn="1" w:lastColumn="0" w:oddVBand="0" w:evenVBand="0" w:oddHBand="0" w:evenHBand="0" w:firstRowFirstColumn="0" w:firstRowLastColumn="0" w:lastRowFirstColumn="0" w:lastRowLastColumn="0"/>
            <w:tcW w:w="4320" w:type="dxa"/>
          </w:tcPr>
          <w:p w14:paraId="2187D4DF" w14:textId="6303F3D0" w:rsidR="002976F5" w:rsidRDefault="006846FC" w:rsidP="006846FC">
            <w:pPr>
              <w:rPr>
                <w:u w:val="single"/>
              </w:rPr>
            </w:pPr>
            <w:r>
              <w:rPr>
                <w:u w:val="single"/>
              </w:rPr>
              <w:t>Music</w:t>
            </w:r>
            <w:r w:rsidR="002976F5">
              <w:rPr>
                <w:u w:val="single"/>
              </w:rPr>
              <w:t xml:space="preserve"> </w:t>
            </w:r>
            <w:r>
              <w:rPr>
                <w:u w:val="single"/>
              </w:rPr>
              <w:t>p</w:t>
            </w:r>
            <w:r w:rsidR="002976F5">
              <w:rPr>
                <w:u w:val="single"/>
              </w:rPr>
              <w:t>layers Used</w:t>
            </w:r>
          </w:p>
        </w:tc>
        <w:tc>
          <w:tcPr>
            <w:tcW w:w="4320" w:type="dxa"/>
          </w:tcPr>
          <w:p w14:paraId="72FE34B1" w14:textId="57DE295B" w:rsidR="002976F5" w:rsidRPr="002976F5" w:rsidRDefault="002976F5" w:rsidP="003B61B8">
            <w:pPr>
              <w:cnfStyle w:val="000000000000" w:firstRow="0" w:lastRow="0" w:firstColumn="0" w:lastColumn="0" w:oddVBand="0" w:evenVBand="0" w:oddHBand="0" w:evenHBand="0" w:firstRowFirstColumn="0" w:firstRowLastColumn="0" w:lastRowFirstColumn="0" w:lastRowLastColumn="0"/>
            </w:pPr>
            <w:r>
              <w:t>Windows Media Player, Spotify</w:t>
            </w:r>
          </w:p>
        </w:tc>
      </w:tr>
      <w:tr w:rsidR="003B61B8" w14:paraId="44E90ED3" w14:textId="77777777" w:rsidTr="003B61B8">
        <w:tc>
          <w:tcPr>
            <w:cnfStyle w:val="001000000000" w:firstRow="0" w:lastRow="0" w:firstColumn="1" w:lastColumn="0" w:oddVBand="0" w:evenVBand="0" w:oddHBand="0" w:evenHBand="0" w:firstRowFirstColumn="0" w:firstRowLastColumn="0" w:lastRowFirstColumn="0" w:lastRowLastColumn="0"/>
            <w:tcW w:w="4320" w:type="dxa"/>
          </w:tcPr>
          <w:p w14:paraId="252B46CC" w14:textId="6F0E356D" w:rsidR="003B61B8" w:rsidRDefault="003B61B8" w:rsidP="003B61B8">
            <w:pPr>
              <w:rPr>
                <w:u w:val="single"/>
              </w:rPr>
            </w:pPr>
            <w:r>
              <w:rPr>
                <w:u w:val="single"/>
              </w:rPr>
              <w:t>Signature</w:t>
            </w:r>
          </w:p>
        </w:tc>
        <w:tc>
          <w:tcPr>
            <w:tcW w:w="4320" w:type="dxa"/>
          </w:tcPr>
          <w:p w14:paraId="0847C8A5" w14:textId="77777777" w:rsidR="003B61B8" w:rsidRDefault="003B61B8" w:rsidP="003B61B8">
            <w:pPr>
              <w:cnfStyle w:val="000000000000" w:firstRow="0" w:lastRow="0" w:firstColumn="0" w:lastColumn="0" w:oddVBand="0" w:evenVBand="0" w:oddHBand="0" w:evenHBand="0" w:firstRowFirstColumn="0" w:firstRowLastColumn="0" w:lastRowFirstColumn="0" w:lastRowLastColumn="0"/>
              <w:rPr>
                <w:u w:val="single"/>
              </w:rPr>
            </w:pPr>
          </w:p>
        </w:tc>
      </w:tr>
    </w:tbl>
    <w:p w14:paraId="70D2E94A" w14:textId="70FD502D" w:rsidR="00526B67" w:rsidRDefault="00526B67" w:rsidP="003B61B8">
      <w:pPr>
        <w:rPr>
          <w:u w:val="single"/>
        </w:rPr>
      </w:pPr>
    </w:p>
    <w:p w14:paraId="30704A5B" w14:textId="1C72A23E" w:rsidR="003B61B8" w:rsidRPr="002976F5" w:rsidRDefault="002976F5" w:rsidP="002976F5">
      <w:pPr>
        <w:pStyle w:val="ListParagraph"/>
        <w:numPr>
          <w:ilvl w:val="0"/>
          <w:numId w:val="12"/>
        </w:numPr>
        <w:rPr>
          <w:b/>
          <w:u w:val="single"/>
        </w:rPr>
      </w:pPr>
      <w:r>
        <w:rPr>
          <w:b/>
        </w:rPr>
        <w:t xml:space="preserve">Why do you use your chosen </w:t>
      </w:r>
      <w:r w:rsidR="006846FC">
        <w:rPr>
          <w:b/>
        </w:rPr>
        <w:t>music</w:t>
      </w:r>
      <w:r>
        <w:rPr>
          <w:b/>
        </w:rPr>
        <w:t xml:space="preserve"> players?</w:t>
      </w:r>
    </w:p>
    <w:p w14:paraId="528EF85C" w14:textId="4D4C615B" w:rsidR="002976F5" w:rsidRDefault="002976F5" w:rsidP="002976F5">
      <w:pPr>
        <w:spacing w:line="240" w:lineRule="auto"/>
      </w:pPr>
      <w:r>
        <w:t>“I use Windows Media Player because it is the fastest media player I know. I do not have a need for ITunes as I don’t have an Apple Device, so I’m fine to use Windows Media Player. However, my actual music library is very small and I mainly use Spotify, which seems to be the best solution for playing music.”</w:t>
      </w:r>
    </w:p>
    <w:p w14:paraId="063FAFC9" w14:textId="10D1A045" w:rsidR="002976F5" w:rsidRPr="002976F5" w:rsidRDefault="002976F5" w:rsidP="002976F5">
      <w:pPr>
        <w:pStyle w:val="ListParagraph"/>
        <w:numPr>
          <w:ilvl w:val="0"/>
          <w:numId w:val="12"/>
        </w:numPr>
        <w:spacing w:line="240" w:lineRule="auto"/>
      </w:pPr>
      <w:r>
        <w:rPr>
          <w:b/>
        </w:rPr>
        <w:t xml:space="preserve">What are the limitations of your chosen </w:t>
      </w:r>
      <w:r w:rsidR="006846FC">
        <w:rPr>
          <w:b/>
        </w:rPr>
        <w:t>music</w:t>
      </w:r>
      <w:r>
        <w:rPr>
          <w:b/>
        </w:rPr>
        <w:t xml:space="preserve"> players?</w:t>
      </w:r>
    </w:p>
    <w:p w14:paraId="7D3C130A" w14:textId="4EEDFE35" w:rsidR="00F103B5" w:rsidRDefault="002976F5" w:rsidP="00EE1317">
      <w:pPr>
        <w:spacing w:line="240" w:lineRule="auto"/>
      </w:pPr>
      <w:r>
        <w:t>“</w:t>
      </w:r>
      <w:r w:rsidR="008C49B9">
        <w:t>I feel t</w:t>
      </w:r>
      <w:r w:rsidR="006846FC">
        <w:t>hat there are many features to Windows Media P</w:t>
      </w:r>
      <w:r w:rsidR="008C49B9">
        <w:t xml:space="preserve">layer that I have no need for. Most people I know really only </w:t>
      </w:r>
      <w:r w:rsidR="006846FC">
        <w:t>use media players to play music and perhaps play video. I would feel more comfortable using a program that just handles music. Spotify is a very effective solution to playing streamed music. However, it is a subscription service and requires constant money to keep running.”</w:t>
      </w:r>
    </w:p>
    <w:p w14:paraId="1B3E099A" w14:textId="75024301" w:rsidR="00EE1317" w:rsidRDefault="00EE1317" w:rsidP="00EE1317">
      <w:pPr>
        <w:spacing w:line="240" w:lineRule="auto"/>
      </w:pPr>
    </w:p>
    <w:p w14:paraId="18F2ED29" w14:textId="47D3712F" w:rsidR="00EE1317" w:rsidRDefault="00763157" w:rsidP="00EE1317">
      <w:pPr>
        <w:spacing w:line="240" w:lineRule="auto"/>
        <w:rPr>
          <w:b/>
          <w:u w:val="single"/>
        </w:rPr>
      </w:pPr>
      <w:r>
        <w:rPr>
          <w:b/>
          <w:u w:val="single"/>
        </w:rPr>
        <w:t>Interview 02</w:t>
      </w:r>
    </w:p>
    <w:tbl>
      <w:tblPr>
        <w:tblStyle w:val="ReportTable"/>
        <w:tblW w:w="0" w:type="auto"/>
        <w:tblLook w:val="0480" w:firstRow="0" w:lastRow="0" w:firstColumn="1" w:lastColumn="0" w:noHBand="0" w:noVBand="1"/>
      </w:tblPr>
      <w:tblGrid>
        <w:gridCol w:w="4315"/>
        <w:gridCol w:w="4315"/>
      </w:tblGrid>
      <w:tr w:rsidR="00763157" w14:paraId="533BFAF8" w14:textId="77777777" w:rsidTr="00763157">
        <w:tc>
          <w:tcPr>
            <w:cnfStyle w:val="001000000000" w:firstRow="0" w:lastRow="0" w:firstColumn="1" w:lastColumn="0" w:oddVBand="0" w:evenVBand="0" w:oddHBand="0" w:evenHBand="0" w:firstRowFirstColumn="0" w:firstRowLastColumn="0" w:lastRowFirstColumn="0" w:lastRowLastColumn="0"/>
            <w:tcW w:w="4315" w:type="dxa"/>
          </w:tcPr>
          <w:p w14:paraId="4012CC5D" w14:textId="0A147174" w:rsidR="00763157" w:rsidRPr="003E7217" w:rsidRDefault="003E7217" w:rsidP="00EE1317">
            <w:pPr>
              <w:rPr>
                <w:u w:val="single"/>
              </w:rPr>
            </w:pPr>
            <w:r w:rsidRPr="003E7217">
              <w:rPr>
                <w:u w:val="single"/>
              </w:rPr>
              <w:t>Name</w:t>
            </w:r>
          </w:p>
        </w:tc>
        <w:tc>
          <w:tcPr>
            <w:tcW w:w="4315" w:type="dxa"/>
          </w:tcPr>
          <w:p w14:paraId="2C36F404" w14:textId="35239A11" w:rsidR="00763157" w:rsidRPr="003E7217" w:rsidRDefault="003E7217" w:rsidP="00EE1317">
            <w:pPr>
              <w:cnfStyle w:val="000000000000" w:firstRow="0" w:lastRow="0" w:firstColumn="0" w:lastColumn="0" w:oddVBand="0" w:evenVBand="0" w:oddHBand="0" w:evenHBand="0" w:firstRowFirstColumn="0" w:firstRowLastColumn="0" w:lastRowFirstColumn="0" w:lastRowLastColumn="0"/>
            </w:pPr>
            <w:r>
              <w:t>Daniel Hawes</w:t>
            </w:r>
          </w:p>
        </w:tc>
      </w:tr>
      <w:tr w:rsidR="00763157" w14:paraId="40AEDB6B" w14:textId="77777777" w:rsidTr="00763157">
        <w:tc>
          <w:tcPr>
            <w:cnfStyle w:val="001000000000" w:firstRow="0" w:lastRow="0" w:firstColumn="1" w:lastColumn="0" w:oddVBand="0" w:evenVBand="0" w:oddHBand="0" w:evenHBand="0" w:firstRowFirstColumn="0" w:firstRowLastColumn="0" w:lastRowFirstColumn="0" w:lastRowLastColumn="0"/>
            <w:tcW w:w="4315" w:type="dxa"/>
          </w:tcPr>
          <w:p w14:paraId="3F17DACE" w14:textId="34680E90" w:rsidR="00763157" w:rsidRPr="003E7217" w:rsidRDefault="003E7217" w:rsidP="00EE1317">
            <w:pPr>
              <w:rPr>
                <w:u w:val="single"/>
              </w:rPr>
            </w:pPr>
            <w:r w:rsidRPr="003E7217">
              <w:rPr>
                <w:u w:val="single"/>
              </w:rPr>
              <w:t>Age</w:t>
            </w:r>
          </w:p>
        </w:tc>
        <w:tc>
          <w:tcPr>
            <w:tcW w:w="4315" w:type="dxa"/>
          </w:tcPr>
          <w:p w14:paraId="1131DB18" w14:textId="11BAF635" w:rsidR="00763157" w:rsidRPr="003E7217" w:rsidRDefault="003E7217" w:rsidP="00EE1317">
            <w:pPr>
              <w:cnfStyle w:val="000000000000" w:firstRow="0" w:lastRow="0" w:firstColumn="0" w:lastColumn="0" w:oddVBand="0" w:evenVBand="0" w:oddHBand="0" w:evenHBand="0" w:firstRowFirstColumn="0" w:firstRowLastColumn="0" w:lastRowFirstColumn="0" w:lastRowLastColumn="0"/>
            </w:pPr>
            <w:r w:rsidRPr="003E7217">
              <w:t>18</w:t>
            </w:r>
          </w:p>
        </w:tc>
      </w:tr>
      <w:tr w:rsidR="00763157" w14:paraId="40F1842F" w14:textId="77777777" w:rsidTr="00763157">
        <w:tc>
          <w:tcPr>
            <w:cnfStyle w:val="001000000000" w:firstRow="0" w:lastRow="0" w:firstColumn="1" w:lastColumn="0" w:oddVBand="0" w:evenVBand="0" w:oddHBand="0" w:evenHBand="0" w:firstRowFirstColumn="0" w:firstRowLastColumn="0" w:lastRowFirstColumn="0" w:lastRowLastColumn="0"/>
            <w:tcW w:w="4315" w:type="dxa"/>
          </w:tcPr>
          <w:p w14:paraId="0F247E74" w14:textId="2CBCFAFD" w:rsidR="00763157" w:rsidRPr="003E7217" w:rsidRDefault="003E7217" w:rsidP="00EE1317">
            <w:pPr>
              <w:rPr>
                <w:u w:val="single"/>
              </w:rPr>
            </w:pPr>
            <w:r w:rsidRPr="003E7217">
              <w:rPr>
                <w:u w:val="single"/>
              </w:rPr>
              <w:t>Vocation</w:t>
            </w:r>
          </w:p>
        </w:tc>
        <w:tc>
          <w:tcPr>
            <w:tcW w:w="4315" w:type="dxa"/>
          </w:tcPr>
          <w:p w14:paraId="0613CECF" w14:textId="6CD5ECF9" w:rsidR="00763157" w:rsidRPr="003E7217" w:rsidRDefault="003E7217" w:rsidP="00EE1317">
            <w:pPr>
              <w:cnfStyle w:val="000000000000" w:firstRow="0" w:lastRow="0" w:firstColumn="0" w:lastColumn="0" w:oddVBand="0" w:evenVBand="0" w:oddHBand="0" w:evenHBand="0" w:firstRowFirstColumn="0" w:firstRowLastColumn="0" w:lastRowFirstColumn="0" w:lastRowLastColumn="0"/>
            </w:pPr>
            <w:r>
              <w:t>Full Time Student (Year 13)</w:t>
            </w:r>
          </w:p>
        </w:tc>
      </w:tr>
      <w:tr w:rsidR="00763157" w14:paraId="39375098" w14:textId="77777777" w:rsidTr="00763157">
        <w:tc>
          <w:tcPr>
            <w:cnfStyle w:val="001000000000" w:firstRow="0" w:lastRow="0" w:firstColumn="1" w:lastColumn="0" w:oddVBand="0" w:evenVBand="0" w:oddHBand="0" w:evenHBand="0" w:firstRowFirstColumn="0" w:firstRowLastColumn="0" w:lastRowFirstColumn="0" w:lastRowLastColumn="0"/>
            <w:tcW w:w="4315" w:type="dxa"/>
          </w:tcPr>
          <w:p w14:paraId="0C68E6A1" w14:textId="00BAF402" w:rsidR="00763157" w:rsidRPr="003E7217" w:rsidRDefault="003E7217" w:rsidP="00EE1317">
            <w:pPr>
              <w:rPr>
                <w:u w:val="single"/>
              </w:rPr>
            </w:pPr>
            <w:r w:rsidRPr="003E7217">
              <w:rPr>
                <w:u w:val="single"/>
              </w:rPr>
              <w:t>Devices Used</w:t>
            </w:r>
          </w:p>
        </w:tc>
        <w:tc>
          <w:tcPr>
            <w:tcW w:w="4315" w:type="dxa"/>
          </w:tcPr>
          <w:p w14:paraId="2F646304" w14:textId="019FC17E" w:rsidR="00763157" w:rsidRPr="003E7217" w:rsidRDefault="003E7217" w:rsidP="00EE1317">
            <w:pPr>
              <w:cnfStyle w:val="000000000000" w:firstRow="0" w:lastRow="0" w:firstColumn="0" w:lastColumn="0" w:oddVBand="0" w:evenVBand="0" w:oddHBand="0" w:evenHBand="0" w:firstRowFirstColumn="0" w:firstRowLastColumn="0" w:lastRowFirstColumn="0" w:lastRowLastColumn="0"/>
            </w:pPr>
            <w:r>
              <w:t>Laptop (Windows Vista), Phone (Nokia 3310)</w:t>
            </w:r>
          </w:p>
        </w:tc>
      </w:tr>
      <w:tr w:rsidR="00763157" w14:paraId="73DE7183" w14:textId="77777777" w:rsidTr="00763157">
        <w:tc>
          <w:tcPr>
            <w:cnfStyle w:val="001000000000" w:firstRow="0" w:lastRow="0" w:firstColumn="1" w:lastColumn="0" w:oddVBand="0" w:evenVBand="0" w:oddHBand="0" w:evenHBand="0" w:firstRowFirstColumn="0" w:firstRowLastColumn="0" w:lastRowFirstColumn="0" w:lastRowLastColumn="0"/>
            <w:tcW w:w="4315" w:type="dxa"/>
          </w:tcPr>
          <w:p w14:paraId="1A1B9D48" w14:textId="0594F007" w:rsidR="00763157" w:rsidRPr="003E7217" w:rsidRDefault="003E7217" w:rsidP="00EE1317">
            <w:pPr>
              <w:rPr>
                <w:u w:val="single"/>
              </w:rPr>
            </w:pPr>
            <w:r w:rsidRPr="003E7217">
              <w:rPr>
                <w:u w:val="single"/>
              </w:rPr>
              <w:t>Music Players Used</w:t>
            </w:r>
          </w:p>
        </w:tc>
        <w:tc>
          <w:tcPr>
            <w:tcW w:w="4315" w:type="dxa"/>
          </w:tcPr>
          <w:p w14:paraId="306D8044" w14:textId="7213A23E" w:rsidR="00763157" w:rsidRDefault="003E7217" w:rsidP="00EE1317">
            <w:pPr>
              <w:cnfStyle w:val="000000000000" w:firstRow="0" w:lastRow="0" w:firstColumn="0" w:lastColumn="0" w:oddVBand="0" w:evenVBand="0" w:oddHBand="0" w:evenHBand="0" w:firstRowFirstColumn="0" w:firstRowLastColumn="0" w:lastRowFirstColumn="0" w:lastRowLastColumn="0"/>
              <w:rPr>
                <w:b/>
              </w:rPr>
            </w:pPr>
            <w:r>
              <w:t>Windows Media Player</w:t>
            </w:r>
          </w:p>
        </w:tc>
      </w:tr>
      <w:tr w:rsidR="003E7217" w14:paraId="1B49D1F0" w14:textId="77777777" w:rsidTr="00763157">
        <w:tc>
          <w:tcPr>
            <w:cnfStyle w:val="001000000000" w:firstRow="0" w:lastRow="0" w:firstColumn="1" w:lastColumn="0" w:oddVBand="0" w:evenVBand="0" w:oddHBand="0" w:evenHBand="0" w:firstRowFirstColumn="0" w:firstRowLastColumn="0" w:lastRowFirstColumn="0" w:lastRowLastColumn="0"/>
            <w:tcW w:w="4315" w:type="dxa"/>
          </w:tcPr>
          <w:p w14:paraId="778E65F0" w14:textId="1BD05393" w:rsidR="003E7217" w:rsidRPr="003E7217" w:rsidRDefault="003E7217" w:rsidP="00EE1317">
            <w:pPr>
              <w:rPr>
                <w:u w:val="single"/>
              </w:rPr>
            </w:pPr>
            <w:r w:rsidRPr="003E7217">
              <w:rPr>
                <w:u w:val="single"/>
              </w:rPr>
              <w:t>Signature</w:t>
            </w:r>
          </w:p>
        </w:tc>
        <w:tc>
          <w:tcPr>
            <w:tcW w:w="4315" w:type="dxa"/>
          </w:tcPr>
          <w:p w14:paraId="2CE9AACA" w14:textId="77777777" w:rsidR="003E7217" w:rsidRDefault="003E7217" w:rsidP="00EE1317">
            <w:pPr>
              <w:cnfStyle w:val="000000000000" w:firstRow="0" w:lastRow="0" w:firstColumn="0" w:lastColumn="0" w:oddVBand="0" w:evenVBand="0" w:oddHBand="0" w:evenHBand="0" w:firstRowFirstColumn="0" w:firstRowLastColumn="0" w:lastRowFirstColumn="0" w:lastRowLastColumn="0"/>
              <w:rPr>
                <w:b/>
              </w:rPr>
            </w:pPr>
          </w:p>
        </w:tc>
      </w:tr>
    </w:tbl>
    <w:p w14:paraId="1EE833E3" w14:textId="61F09F33" w:rsidR="00EE1317" w:rsidRDefault="00EE1317" w:rsidP="00EE1317">
      <w:pPr>
        <w:spacing w:line="240" w:lineRule="auto"/>
        <w:rPr>
          <w:b/>
        </w:rPr>
      </w:pPr>
    </w:p>
    <w:p w14:paraId="67185E83" w14:textId="0DF0EB6D" w:rsidR="003E7217" w:rsidRPr="003E7217" w:rsidRDefault="003E7217" w:rsidP="003E7217">
      <w:pPr>
        <w:pStyle w:val="ListParagraph"/>
        <w:numPr>
          <w:ilvl w:val="0"/>
          <w:numId w:val="13"/>
        </w:numPr>
        <w:spacing w:line="240" w:lineRule="auto"/>
        <w:rPr>
          <w:b/>
        </w:rPr>
      </w:pPr>
      <w:r w:rsidRPr="003E7217">
        <w:rPr>
          <w:b/>
        </w:rPr>
        <w:t>Why do you use your chosen media players?</w:t>
      </w:r>
    </w:p>
    <w:p w14:paraId="298FF49A" w14:textId="205E02F2" w:rsidR="003E7217" w:rsidRDefault="003E7217" w:rsidP="003E7217">
      <w:pPr>
        <w:spacing w:line="240" w:lineRule="auto"/>
      </w:pPr>
      <w:r>
        <w:rPr>
          <w:b/>
        </w:rPr>
        <w:lastRenderedPageBreak/>
        <w:t>“</w:t>
      </w:r>
      <w:r>
        <w:t>I use Windows Media Player because it is the default media player. I’m not too fussed about how I play music on my computer as long as it works.”</w:t>
      </w:r>
    </w:p>
    <w:p w14:paraId="51A3BFC6" w14:textId="3AA0829C" w:rsidR="003E7217" w:rsidRPr="003E7217" w:rsidRDefault="003E7217" w:rsidP="003E7217">
      <w:pPr>
        <w:pStyle w:val="ListParagraph"/>
        <w:numPr>
          <w:ilvl w:val="0"/>
          <w:numId w:val="13"/>
        </w:numPr>
        <w:spacing w:line="240" w:lineRule="auto"/>
      </w:pPr>
      <w:r>
        <w:rPr>
          <w:b/>
        </w:rPr>
        <w:t>What are the limitations of your chosen music players?</w:t>
      </w:r>
    </w:p>
    <w:p w14:paraId="3ABF6DEB" w14:textId="0A99506B" w:rsidR="003E7217" w:rsidRDefault="003E7217" w:rsidP="003E7217">
      <w:pPr>
        <w:spacing w:line="240" w:lineRule="auto"/>
      </w:pPr>
      <w:r>
        <w:t>“My laptop isn’t very fast and has trouble processing many applications. It’s hard to have Media Player in the background on my machine because</w:t>
      </w:r>
      <w:r w:rsidR="009E7395">
        <w:t xml:space="preserve"> it slows it down and makes it hard to run any other applications.”</w:t>
      </w:r>
    </w:p>
    <w:p w14:paraId="36AEE12E" w14:textId="5761C112" w:rsidR="009E7395" w:rsidRDefault="009E7395" w:rsidP="003E7217">
      <w:pPr>
        <w:spacing w:line="240" w:lineRule="auto"/>
      </w:pPr>
    </w:p>
    <w:p w14:paraId="5C38A688" w14:textId="5DDD3CF9" w:rsidR="009E7395" w:rsidRDefault="009E7395" w:rsidP="003E7217">
      <w:pPr>
        <w:spacing w:line="240" w:lineRule="auto"/>
        <w:rPr>
          <w:b/>
          <w:u w:val="single"/>
        </w:rPr>
      </w:pPr>
      <w:r w:rsidRPr="009E7395">
        <w:rPr>
          <w:b/>
          <w:u w:val="single"/>
        </w:rPr>
        <w:t>Conclusion from Candidate 01 and 02</w:t>
      </w:r>
    </w:p>
    <w:p w14:paraId="6205B444" w14:textId="39B0F8D7" w:rsidR="009E7395" w:rsidRDefault="009E7395" w:rsidP="003E7217">
      <w:pPr>
        <w:spacing w:line="240" w:lineRule="auto"/>
      </w:pPr>
      <w:r>
        <w:t>The interviews from these two candidates have highlighted a few points that can contribute to my solution.</w:t>
      </w:r>
    </w:p>
    <w:p w14:paraId="55472034" w14:textId="1ED1D07B" w:rsidR="009E7395" w:rsidRDefault="009E7395" w:rsidP="003E7217">
      <w:pPr>
        <w:spacing w:line="240" w:lineRule="auto"/>
      </w:pPr>
      <w:r>
        <w:t xml:space="preserve">‘Candidate 01’ mentioned that many of Windows Media Player’s features are not appropriate to his needs. </w:t>
      </w:r>
      <w:r w:rsidR="00801160">
        <w:t xml:space="preserve">Many media players, including </w:t>
      </w:r>
      <w:r>
        <w:t>Windows Media Player</w:t>
      </w:r>
      <w:r w:rsidR="00801160">
        <w:t>, are p</w:t>
      </w:r>
      <w:r>
        <w:t>roblem solution</w:t>
      </w:r>
      <w:r w:rsidR="00801160">
        <w:t xml:space="preserve">s for </w:t>
      </w:r>
      <w:r>
        <w:t>large-scale audience</w:t>
      </w:r>
      <w:r w:rsidR="00801160">
        <w:t>s</w:t>
      </w:r>
      <w:r>
        <w:t xml:space="preserve"> (worldwide) and must cater for as many needs as possible. However, </w:t>
      </w:r>
      <w:r w:rsidR="00801160">
        <w:t>o</w:t>
      </w:r>
      <w:r>
        <w:t>n a smaller scale</w:t>
      </w:r>
      <w:r w:rsidR="00801160">
        <w:t>, this</w:t>
      </w:r>
      <w:r>
        <w:t xml:space="preserve"> </w:t>
      </w:r>
      <w:r w:rsidR="00801160">
        <w:t>number</w:t>
      </w:r>
      <w:r>
        <w:t xml:space="preserve"> of features can be seen as inefficient</w:t>
      </w:r>
      <w:r w:rsidR="00801160">
        <w:t>. This supports my solution as it focuses only on provided music playback and music library management and therefore making it a better solution for this smaller target market.</w:t>
      </w:r>
    </w:p>
    <w:p w14:paraId="218EDE6E" w14:textId="05ECB9AA" w:rsidR="00801160" w:rsidRDefault="00801160" w:rsidP="003E7217">
      <w:pPr>
        <w:spacing w:line="240" w:lineRule="auto"/>
      </w:pPr>
      <w:r>
        <w:t xml:space="preserve">‘Candidate 02’ said that the media player he uses (Windows Media Player), </w:t>
      </w:r>
      <w:r w:rsidR="00522AAC">
        <w:t>slows down his PC too much</w:t>
      </w:r>
      <w:r w:rsidR="00B54D67">
        <w:t>. Many of the large competitors in music playing solutions also have this problem, specifically ITunes. My program will be written in python, which is not a very demanding language and is unlikely to significantly slow down any current machines.</w:t>
      </w:r>
    </w:p>
    <w:p w14:paraId="659B4FA6" w14:textId="1D77BD55" w:rsidR="00B54D67" w:rsidRDefault="00B54D67" w:rsidP="003E7217">
      <w:pPr>
        <w:spacing w:line="240" w:lineRule="auto"/>
      </w:pPr>
      <w:r>
        <w:t>However, ‘Candidate 01’ did point out a limitation in my solution. My program cannot stream music from the internet and it is unlikely that this could be a possible objective. In order to legally stream music, you need to obtain certain permissions from the artists in general and pay royalties to them. This would not be a good decision for a small-scale project such as this as it would be too tasking to maintain as well as too costly.</w:t>
      </w:r>
    </w:p>
    <w:p w14:paraId="40D0BE32" w14:textId="7CD57A0D" w:rsidR="00B54D67" w:rsidRDefault="00B54D67" w:rsidP="003E7217">
      <w:pPr>
        <w:spacing w:line="240" w:lineRule="auto"/>
      </w:pPr>
      <w:r>
        <w:t>As a whole, these two interview have shown that there are definitely some existing stakeholders for my solution. These include people who desire lightweight solutions to playing music as well as wanting a small and simple number of features in their music players.</w:t>
      </w:r>
    </w:p>
    <w:p w14:paraId="57B326E1" w14:textId="77777777" w:rsidR="00801160" w:rsidRPr="009E7395" w:rsidRDefault="00801160" w:rsidP="003E7217">
      <w:pPr>
        <w:spacing w:line="240" w:lineRule="auto"/>
        <w:rPr>
          <w:b/>
          <w:u w:val="single"/>
        </w:rPr>
      </w:pPr>
    </w:p>
    <w:p w14:paraId="5F4221B3" w14:textId="0BA1DB46" w:rsidR="006719E2" w:rsidRPr="00527911" w:rsidRDefault="00527911" w:rsidP="00527911">
      <w:pPr>
        <w:pStyle w:val="Heading2"/>
        <w:rPr>
          <w:u w:val="single"/>
        </w:rPr>
      </w:pPr>
      <w:r w:rsidRPr="00527911">
        <w:rPr>
          <w:u w:val="single"/>
        </w:rPr>
        <w:t>3</w:t>
      </w:r>
      <w:r w:rsidR="00801160">
        <w:rPr>
          <w:u w:val="single"/>
        </w:rPr>
        <w:t>.1.4</w:t>
      </w:r>
      <w:r w:rsidRPr="00527911">
        <w:rPr>
          <w:u w:val="single"/>
        </w:rPr>
        <w:t xml:space="preserve"> Solution</w:t>
      </w:r>
    </w:p>
    <w:p w14:paraId="0713ADFE" w14:textId="77777777" w:rsidR="006719E2" w:rsidRPr="001F2BDE" w:rsidRDefault="006719E2" w:rsidP="00731A5C">
      <w:pPr>
        <w:pStyle w:val="Heading3"/>
      </w:pPr>
      <w:r w:rsidRPr="001F2BDE">
        <w:t>Objectives</w:t>
      </w:r>
    </w:p>
    <w:p w14:paraId="19069436" w14:textId="77777777" w:rsidR="006719E2" w:rsidRPr="00B824D0" w:rsidRDefault="006719E2" w:rsidP="006719E2">
      <w:pPr>
        <w:rPr>
          <w:b/>
        </w:rPr>
      </w:pPr>
      <w:r w:rsidRPr="00B824D0">
        <w:rPr>
          <w:b/>
        </w:rPr>
        <w:t>Importing Files:</w:t>
      </w:r>
    </w:p>
    <w:p w14:paraId="2C70922B" w14:textId="77777777" w:rsidR="006719E2" w:rsidRDefault="006719E2" w:rsidP="006719E2">
      <w:pPr>
        <w:pStyle w:val="ListParagraph"/>
        <w:numPr>
          <w:ilvl w:val="0"/>
          <w:numId w:val="7"/>
        </w:numPr>
      </w:pPr>
      <w:r>
        <w:t>Allow the user to input the location of a directory and then scan said directory for .mp3 files.</w:t>
      </w:r>
    </w:p>
    <w:p w14:paraId="75A43816" w14:textId="77777777" w:rsidR="006719E2" w:rsidRDefault="006719E2" w:rsidP="006719E2">
      <w:pPr>
        <w:pStyle w:val="ListParagraph"/>
        <w:numPr>
          <w:ilvl w:val="0"/>
          <w:numId w:val="7"/>
        </w:numPr>
      </w:pPr>
      <w:r>
        <w:t>Read the ID3 tags of each .mp3 file found and input the data from the following fields into the database:</w:t>
      </w:r>
    </w:p>
    <w:p w14:paraId="3808943C" w14:textId="77777777" w:rsidR="006719E2" w:rsidRDefault="006719E2" w:rsidP="006719E2">
      <w:pPr>
        <w:pStyle w:val="ListParagraph"/>
        <w:numPr>
          <w:ilvl w:val="1"/>
          <w:numId w:val="7"/>
        </w:numPr>
      </w:pPr>
      <w:r>
        <w:t>Song Name</w:t>
      </w:r>
    </w:p>
    <w:p w14:paraId="3C2B9F88" w14:textId="77777777" w:rsidR="006719E2" w:rsidRDefault="006719E2" w:rsidP="006719E2">
      <w:pPr>
        <w:pStyle w:val="ListParagraph"/>
        <w:numPr>
          <w:ilvl w:val="1"/>
          <w:numId w:val="7"/>
        </w:numPr>
      </w:pPr>
      <w:r>
        <w:t>Album Name</w:t>
      </w:r>
    </w:p>
    <w:p w14:paraId="70940729" w14:textId="77777777" w:rsidR="006719E2" w:rsidRDefault="006719E2" w:rsidP="006719E2">
      <w:pPr>
        <w:pStyle w:val="ListParagraph"/>
        <w:numPr>
          <w:ilvl w:val="1"/>
          <w:numId w:val="7"/>
        </w:numPr>
      </w:pPr>
      <w:r>
        <w:t>Artist Name</w:t>
      </w:r>
    </w:p>
    <w:p w14:paraId="79E3992A" w14:textId="77777777" w:rsidR="006719E2" w:rsidRDefault="006719E2" w:rsidP="006719E2">
      <w:pPr>
        <w:pStyle w:val="ListParagraph"/>
        <w:numPr>
          <w:ilvl w:val="1"/>
          <w:numId w:val="7"/>
        </w:numPr>
      </w:pPr>
      <w:r>
        <w:lastRenderedPageBreak/>
        <w:t>Genre</w:t>
      </w:r>
    </w:p>
    <w:p w14:paraId="2B77E867" w14:textId="77777777" w:rsidR="006719E2" w:rsidRDefault="006719E2" w:rsidP="006719E2">
      <w:pPr>
        <w:pStyle w:val="ListParagraph"/>
        <w:numPr>
          <w:ilvl w:val="1"/>
          <w:numId w:val="7"/>
        </w:numPr>
      </w:pPr>
      <w:r>
        <w:t>Track Number</w:t>
      </w:r>
    </w:p>
    <w:p w14:paraId="321B92E8" w14:textId="77777777" w:rsidR="006719E2" w:rsidRDefault="006719E2" w:rsidP="006719E2">
      <w:pPr>
        <w:pStyle w:val="ListParagraph"/>
        <w:numPr>
          <w:ilvl w:val="1"/>
          <w:numId w:val="7"/>
        </w:numPr>
      </w:pPr>
      <w:r>
        <w:t>Year of Release</w:t>
      </w:r>
    </w:p>
    <w:p w14:paraId="66DF9FCD" w14:textId="77777777" w:rsidR="006719E2" w:rsidRDefault="006719E2" w:rsidP="006719E2">
      <w:pPr>
        <w:pStyle w:val="ListParagraph"/>
        <w:numPr>
          <w:ilvl w:val="0"/>
          <w:numId w:val="7"/>
        </w:numPr>
      </w:pPr>
      <w:r>
        <w:t>Calculate the track length and location of each file and append it to the database also.</w:t>
      </w:r>
    </w:p>
    <w:p w14:paraId="2C026D4A" w14:textId="77777777" w:rsidR="006719E2" w:rsidRPr="00B824D0" w:rsidRDefault="006719E2" w:rsidP="006719E2">
      <w:pPr>
        <w:rPr>
          <w:b/>
        </w:rPr>
      </w:pPr>
      <w:r w:rsidRPr="00B824D0">
        <w:rPr>
          <w:b/>
        </w:rPr>
        <w:t>User Interface:</w:t>
      </w:r>
    </w:p>
    <w:p w14:paraId="74278659" w14:textId="77777777" w:rsidR="006719E2" w:rsidRDefault="006719E2" w:rsidP="006719E2">
      <w:pPr>
        <w:pStyle w:val="ListParagraph"/>
        <w:numPr>
          <w:ilvl w:val="0"/>
          <w:numId w:val="7"/>
        </w:numPr>
      </w:pPr>
      <w:r>
        <w:t>Provide the User with an organized view of their library. E.g. Alphabetical/Chronological.</w:t>
      </w:r>
    </w:p>
    <w:p w14:paraId="2B59F5B3" w14:textId="77777777" w:rsidR="006719E2" w:rsidRDefault="006719E2" w:rsidP="006719E2">
      <w:pPr>
        <w:pStyle w:val="ListParagraph"/>
        <w:numPr>
          <w:ilvl w:val="0"/>
          <w:numId w:val="7"/>
        </w:numPr>
      </w:pPr>
      <w:r>
        <w:t>Provide buttons that allow the user to change the view of their library. E.g. View from albums, artists, songs, years.</w:t>
      </w:r>
    </w:p>
    <w:p w14:paraId="3533A720" w14:textId="77777777" w:rsidR="006719E2" w:rsidRDefault="006719E2" w:rsidP="006719E2">
      <w:pPr>
        <w:pStyle w:val="ListParagraph"/>
        <w:numPr>
          <w:ilvl w:val="0"/>
          <w:numId w:val="7"/>
        </w:numPr>
      </w:pPr>
      <w:r>
        <w:t>Provide an interactive User interface so that the User can navigate the library, e.g. Clicking on an album name would display all of the songs in said album.</w:t>
      </w:r>
    </w:p>
    <w:p w14:paraId="199F3AF6" w14:textId="77777777" w:rsidR="006719E2" w:rsidRDefault="006719E2" w:rsidP="006719E2">
      <w:pPr>
        <w:pStyle w:val="ListParagraph"/>
        <w:numPr>
          <w:ilvl w:val="0"/>
          <w:numId w:val="7"/>
        </w:numPr>
      </w:pPr>
      <w:r>
        <w:t>Allow the user to search for a specific song using a search box.</w:t>
      </w:r>
    </w:p>
    <w:p w14:paraId="0CA5BC06" w14:textId="77777777" w:rsidR="006719E2" w:rsidRPr="00B824D0" w:rsidRDefault="006719E2" w:rsidP="006719E2">
      <w:pPr>
        <w:rPr>
          <w:b/>
        </w:rPr>
      </w:pPr>
      <w:r w:rsidRPr="00B824D0">
        <w:rPr>
          <w:b/>
        </w:rPr>
        <w:t>Playing Music:</w:t>
      </w:r>
    </w:p>
    <w:p w14:paraId="4D2ADEB0" w14:textId="77777777" w:rsidR="006719E2" w:rsidRDefault="006719E2" w:rsidP="006719E2">
      <w:pPr>
        <w:pStyle w:val="ListParagraph"/>
        <w:numPr>
          <w:ilvl w:val="0"/>
          <w:numId w:val="7"/>
        </w:numPr>
      </w:pPr>
      <w:r>
        <w:t>Allow the user to play a song by selecting the song name in the library view.</w:t>
      </w:r>
    </w:p>
    <w:p w14:paraId="00ADDBBC" w14:textId="77777777" w:rsidR="006719E2" w:rsidRDefault="006719E2" w:rsidP="006719E2">
      <w:pPr>
        <w:pStyle w:val="ListParagraph"/>
        <w:numPr>
          <w:ilvl w:val="0"/>
          <w:numId w:val="7"/>
        </w:numPr>
      </w:pPr>
      <w:r>
        <w:t>Allow the user to pause and resume a song with the help of a button.</w:t>
      </w:r>
    </w:p>
    <w:p w14:paraId="28D36DF3" w14:textId="77777777" w:rsidR="006719E2" w:rsidRDefault="006719E2" w:rsidP="006719E2">
      <w:pPr>
        <w:pStyle w:val="ListParagraph"/>
        <w:numPr>
          <w:ilvl w:val="0"/>
          <w:numId w:val="7"/>
        </w:numPr>
      </w:pPr>
      <w:r>
        <w:t>Allow the user to skip to the next/previous song in an album/library using the skip forward and skip backward buttons.</w:t>
      </w:r>
    </w:p>
    <w:p w14:paraId="522DD506" w14:textId="77777777" w:rsidR="006719E2" w:rsidRDefault="006719E2" w:rsidP="006719E2">
      <w:pPr>
        <w:pStyle w:val="ListParagraph"/>
        <w:numPr>
          <w:ilvl w:val="0"/>
          <w:numId w:val="7"/>
        </w:numPr>
      </w:pPr>
      <w:r>
        <w:t>Display the details of the song that is currently being played.</w:t>
      </w:r>
    </w:p>
    <w:p w14:paraId="4352330A" w14:textId="77777777" w:rsidR="006719E2" w:rsidRDefault="006719E2" w:rsidP="006719E2">
      <w:pPr>
        <w:pStyle w:val="ListParagraph"/>
        <w:numPr>
          <w:ilvl w:val="0"/>
          <w:numId w:val="7"/>
        </w:numPr>
      </w:pPr>
      <w:r>
        <w:t>Have a progress slider that will inform the user how much of the song they have listened to at a certain point.</w:t>
      </w:r>
    </w:p>
    <w:p w14:paraId="437CDF59" w14:textId="77777777" w:rsidR="006719E2" w:rsidRDefault="006719E2" w:rsidP="006719E2">
      <w:r>
        <w:t>Recommendations:</w:t>
      </w:r>
    </w:p>
    <w:p w14:paraId="28913592" w14:textId="77777777" w:rsidR="006719E2" w:rsidRDefault="006719E2" w:rsidP="006719E2">
      <w:pPr>
        <w:pStyle w:val="ListParagraph"/>
        <w:numPr>
          <w:ilvl w:val="0"/>
          <w:numId w:val="7"/>
        </w:numPr>
      </w:pPr>
      <w:r>
        <w:t>Provide a section that the user can navigate to with recommendations for music that is not in their library, selected by similar genres and artists that the user already has in the library.</w:t>
      </w:r>
    </w:p>
    <w:p w14:paraId="65C0EC84" w14:textId="77777777" w:rsidR="006719E2" w:rsidRDefault="006719E2" w:rsidP="006719E2">
      <w:pPr>
        <w:pStyle w:val="ListParagraph"/>
        <w:numPr>
          <w:ilvl w:val="0"/>
          <w:numId w:val="7"/>
        </w:numPr>
      </w:pPr>
      <w:r>
        <w:t>Provide a link directing the user to a site where the User can pay and download the songs.</w:t>
      </w:r>
    </w:p>
    <w:p w14:paraId="353E72EC" w14:textId="77777777" w:rsidR="006719E2" w:rsidRDefault="006719E2" w:rsidP="006719E2">
      <w:r>
        <w:t>Settings:</w:t>
      </w:r>
    </w:p>
    <w:p w14:paraId="37CBA1F3" w14:textId="77777777" w:rsidR="006719E2" w:rsidRDefault="006719E2" w:rsidP="006719E2">
      <w:pPr>
        <w:pStyle w:val="ListParagraph"/>
        <w:numPr>
          <w:ilvl w:val="0"/>
          <w:numId w:val="7"/>
        </w:numPr>
      </w:pPr>
      <w:r>
        <w:t>Provide a settings menu so that users can change where they want their files to be imported from.</w:t>
      </w:r>
    </w:p>
    <w:p w14:paraId="1A10B56E" w14:textId="77777777" w:rsidR="006719E2" w:rsidRDefault="006719E2" w:rsidP="006719E2">
      <w:r>
        <w:t>Accounts:</w:t>
      </w:r>
    </w:p>
    <w:p w14:paraId="0E0D01C0" w14:textId="77777777" w:rsidR="006719E2" w:rsidRDefault="006719E2" w:rsidP="006719E2">
      <w:pPr>
        <w:pStyle w:val="ListParagraph"/>
        <w:numPr>
          <w:ilvl w:val="0"/>
          <w:numId w:val="7"/>
        </w:numPr>
      </w:pPr>
      <w:r>
        <w:t>Allow different users to hold different accounts.</w:t>
      </w:r>
    </w:p>
    <w:p w14:paraId="2408CC7D" w14:textId="77777777" w:rsidR="006719E2" w:rsidRDefault="006719E2" w:rsidP="006719E2">
      <w:pPr>
        <w:pStyle w:val="ListParagraph"/>
        <w:numPr>
          <w:ilvl w:val="0"/>
          <w:numId w:val="7"/>
        </w:numPr>
      </w:pPr>
      <w:r>
        <w:t>Let each account hold a password, which is hashed and held in the database.</w:t>
      </w:r>
    </w:p>
    <w:p w14:paraId="1E71CCA1" w14:textId="0310DB6A" w:rsidR="006719E2" w:rsidRDefault="006719E2" w:rsidP="00B57EC4">
      <w:pPr>
        <w:pStyle w:val="ListParagraph"/>
        <w:numPr>
          <w:ilvl w:val="0"/>
          <w:numId w:val="7"/>
        </w:numPr>
      </w:pPr>
      <w:r>
        <w:t>Let users to personalize their music library for separate accounts. E.g. have songs A, B and C in User 01’s library and songs D and E in User 02’s library.</w:t>
      </w:r>
    </w:p>
    <w:p w14:paraId="38BE2D27" w14:textId="5E410425" w:rsidR="00DB1B76" w:rsidRDefault="00DB1B76" w:rsidP="00DB1B76">
      <w:r>
        <w:t>Data Manipulation:</w:t>
      </w:r>
    </w:p>
    <w:p w14:paraId="7F48F261" w14:textId="40C3FB94" w:rsidR="00DB1B76" w:rsidRDefault="00DB1B76" w:rsidP="00DB1B76">
      <w:pPr>
        <w:pStyle w:val="ListParagraph"/>
        <w:numPr>
          <w:ilvl w:val="0"/>
          <w:numId w:val="7"/>
        </w:numPr>
      </w:pPr>
      <w:r>
        <w:t>Store how many times a song is played.</w:t>
      </w:r>
    </w:p>
    <w:p w14:paraId="399741FF" w14:textId="7811E1F6" w:rsidR="00DB1B76" w:rsidRDefault="00DB1B76" w:rsidP="00DB1B76">
      <w:pPr>
        <w:pStyle w:val="ListParagraph"/>
        <w:numPr>
          <w:ilvl w:val="0"/>
          <w:numId w:val="7"/>
        </w:numPr>
      </w:pPr>
      <w:r>
        <w:t>Store how many times an artist is played.</w:t>
      </w:r>
    </w:p>
    <w:p w14:paraId="35157DA0" w14:textId="523FE612" w:rsidR="000F3275" w:rsidRDefault="00DB1B76" w:rsidP="000F3275">
      <w:pPr>
        <w:pStyle w:val="ListParagraph"/>
        <w:numPr>
          <w:ilvl w:val="0"/>
          <w:numId w:val="7"/>
        </w:numPr>
      </w:pPr>
      <w:r>
        <w:t>Form a playlist of most played songs.</w:t>
      </w:r>
    </w:p>
    <w:p w14:paraId="786A34D3" w14:textId="20D22D9D" w:rsidR="00DB1B76" w:rsidRDefault="00DB1B76" w:rsidP="000F3275">
      <w:pPr>
        <w:pStyle w:val="ListParagraph"/>
        <w:numPr>
          <w:ilvl w:val="0"/>
          <w:numId w:val="7"/>
        </w:numPr>
      </w:pPr>
      <w:r>
        <w:t>Form ‘mood’ playlists based on most played songs in specific genres.</w:t>
      </w:r>
    </w:p>
    <w:p w14:paraId="228C8AE1" w14:textId="0113C905" w:rsidR="000F3275" w:rsidRDefault="000F3275" w:rsidP="000F3275">
      <w:pPr>
        <w:pStyle w:val="Heading1"/>
        <w:rPr>
          <w:b/>
        </w:rPr>
      </w:pPr>
      <w:r w:rsidRPr="000F3275">
        <w:rPr>
          <w:b/>
        </w:rPr>
        <w:lastRenderedPageBreak/>
        <w:t xml:space="preserve">3.2 </w:t>
      </w:r>
      <w:r>
        <w:rPr>
          <w:b/>
        </w:rPr>
        <w:t>–</w:t>
      </w:r>
      <w:r w:rsidRPr="000F3275">
        <w:rPr>
          <w:b/>
        </w:rPr>
        <w:t xml:space="preserve"> Design</w:t>
      </w:r>
      <w:r>
        <w:rPr>
          <w:b/>
        </w:rPr>
        <w:t xml:space="preserve"> of the Solution</w:t>
      </w:r>
    </w:p>
    <w:p w14:paraId="3EBF7948" w14:textId="329A88BA" w:rsidR="000F3275" w:rsidRDefault="000F3275" w:rsidP="000F3275">
      <w:pPr>
        <w:pStyle w:val="Heading3"/>
        <w:rPr>
          <w:u w:val="single"/>
        </w:rPr>
      </w:pPr>
      <w:r w:rsidRPr="000F3275">
        <w:rPr>
          <w:u w:val="single"/>
        </w:rPr>
        <w:t>3.2.1 Decomposition of Problem</w:t>
      </w:r>
    </w:p>
    <w:p w14:paraId="6D7C0981" w14:textId="23F16598" w:rsidR="000C5BA5" w:rsidRDefault="000C5BA5" w:rsidP="000C5BA5">
      <w:pPr>
        <w:pStyle w:val="Heading3"/>
      </w:pPr>
      <w:r>
        <w:t>Program Design Mockup:</w:t>
      </w:r>
    </w:p>
    <w:p w14:paraId="7ED32FAA" w14:textId="593F51B2" w:rsidR="000C5BA5" w:rsidRDefault="000C5BA5" w:rsidP="000C5BA5">
      <w:r>
        <w:t>During my brief discussion and interview with the stakeholders for this program, I drew up this initial design of the program in order to cater to their needs.</w:t>
      </w:r>
      <w:r w:rsidR="00671FDF">
        <w:t xml:space="preserve"> My stakeholders were happy with this draft.</w:t>
      </w:r>
    </w:p>
    <w:p w14:paraId="7B7FA517" w14:textId="74F737B0" w:rsidR="007B5282" w:rsidRPr="00F9388A" w:rsidRDefault="007B5282" w:rsidP="000C5BA5">
      <w:pPr>
        <w:rPr>
          <w:b/>
        </w:rPr>
      </w:pPr>
      <w:r w:rsidRPr="00F9388A">
        <w:rPr>
          <w:b/>
        </w:rPr>
        <w:t>Login Screen:</w:t>
      </w:r>
    </w:p>
    <w:p w14:paraId="01FAF96D" w14:textId="49D3BDBD" w:rsidR="000C5BA5" w:rsidRDefault="00671FDF" w:rsidP="00A7227C">
      <w:r>
        <w:rPr>
          <w:noProof/>
          <w:u w:val="single"/>
          <w:lang w:val="en-GB" w:eastAsia="en-GB"/>
        </w:rPr>
        <mc:AlternateContent>
          <mc:Choice Requires="wps">
            <w:drawing>
              <wp:anchor distT="0" distB="0" distL="114300" distR="114300" simplePos="0" relativeHeight="251661312" behindDoc="0" locked="0" layoutInCell="1" allowOverlap="1" wp14:anchorId="7255E153" wp14:editId="76CD726F">
                <wp:simplePos x="0" y="0"/>
                <wp:positionH relativeFrom="margin">
                  <wp:align>center</wp:align>
                </wp:positionH>
                <wp:positionV relativeFrom="page">
                  <wp:posOffset>4486910</wp:posOffset>
                </wp:positionV>
                <wp:extent cx="1546860" cy="266700"/>
                <wp:effectExtent l="57150" t="57150" r="53340" b="57150"/>
                <wp:wrapNone/>
                <wp:docPr id="12" name="Rectangle 12"/>
                <wp:cNvGraphicFramePr/>
                <a:graphic xmlns:a="http://schemas.openxmlformats.org/drawingml/2006/main">
                  <a:graphicData uri="http://schemas.microsoft.com/office/word/2010/wordprocessingShape">
                    <wps:wsp>
                      <wps:cNvSpPr/>
                      <wps:spPr>
                        <a:xfrm>
                          <a:off x="0" y="0"/>
                          <a:ext cx="1546860" cy="266700"/>
                        </a:xfrm>
                        <a:prstGeom prst="rect">
                          <a:avLst/>
                        </a:prstGeom>
                        <a:solidFill>
                          <a:schemeClr val="bg2"/>
                        </a:solidFill>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AE1DB" id="Rectangle 12" o:spid="_x0000_s1026" style="position:absolute;margin-left:0;margin-top:353.3pt;width:121.8pt;height:21pt;z-index:251661312;visibility:visible;mso-wrap-style:square;mso-wrap-distance-left:9pt;mso-wrap-distance-top:0;mso-wrap-distance-right:9pt;mso-wrap-distance-bottom:0;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" fillcolor="#d6ecff [3214]" strokecolor="#004f5b [1604]" strokeweight="2pt">
                <w10:wrap anchorx="margin" anchory="page"/>
              </v:rect>
            </w:pict>
          </mc:Fallback>
        </mc:AlternateContent>
      </w:r>
      <w:r>
        <w:rPr>
          <w:noProof/>
          <w:u w:val="single"/>
          <w:lang w:val="en-GB" w:eastAsia="en-GB"/>
        </w:rPr>
        <mc:AlternateContent>
          <mc:Choice Requires="wps">
            <w:drawing>
              <wp:anchor distT="0" distB="0" distL="114300" distR="114300" simplePos="0" relativeHeight="251663360" behindDoc="0" locked="0" layoutInCell="1" allowOverlap="1" wp14:anchorId="5148DD6D" wp14:editId="725878E4">
                <wp:simplePos x="0" y="0"/>
                <wp:positionH relativeFrom="margin">
                  <wp:align>center</wp:align>
                </wp:positionH>
                <wp:positionV relativeFrom="page">
                  <wp:posOffset>3868420</wp:posOffset>
                </wp:positionV>
                <wp:extent cx="1546860" cy="266700"/>
                <wp:effectExtent l="57150" t="57150" r="53340" b="57150"/>
                <wp:wrapNone/>
                <wp:docPr id="13" name="Rectangle 13"/>
                <wp:cNvGraphicFramePr/>
                <a:graphic xmlns:a="http://schemas.openxmlformats.org/drawingml/2006/main">
                  <a:graphicData uri="http://schemas.microsoft.com/office/word/2010/wordprocessingShape">
                    <wps:wsp>
                      <wps:cNvSpPr/>
                      <wps:spPr>
                        <a:xfrm>
                          <a:off x="0" y="0"/>
                          <a:ext cx="1546860" cy="266700"/>
                        </a:xfrm>
                        <a:prstGeom prst="rect">
                          <a:avLst/>
                        </a:prstGeom>
                        <a:solidFill>
                          <a:schemeClr val="bg2"/>
                        </a:solidFill>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DAD49" id="Rectangle 13" o:spid="_x0000_s1026" style="position:absolute;margin-left:0;margin-top:304.6pt;width:121.8pt;height:21pt;z-index:251663360;visibility:visible;mso-wrap-style:square;mso-wrap-distance-left:9pt;mso-wrap-distance-top:0;mso-wrap-distance-right:9pt;mso-wrap-distance-bottom:0;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" fillcolor="#d6ecff [3214]" strokecolor="#004f5b [1604]" strokeweight="2pt">
                <w10:wrap anchorx="margin" anchory="page"/>
              </v:rect>
            </w:pict>
          </mc:Fallback>
        </mc:AlternateContent>
      </w:r>
      <w:r w:rsidR="00A7227C">
        <w:rPr>
          <w:noProof/>
          <w:u w:val="single"/>
          <w:lang w:val="en-GB" w:eastAsia="en-GB"/>
        </w:rPr>
        <mc:AlternateContent>
          <mc:Choice Requires="wps">
            <w:drawing>
              <wp:anchor distT="0" distB="0" distL="114300" distR="114300" simplePos="0" relativeHeight="251671552" behindDoc="0" locked="0" layoutInCell="1" allowOverlap="1" wp14:anchorId="380404C3" wp14:editId="102F7B14">
                <wp:simplePos x="0" y="0"/>
                <wp:positionH relativeFrom="margin">
                  <wp:align>center</wp:align>
                </wp:positionH>
                <wp:positionV relativeFrom="paragraph">
                  <wp:posOffset>1710055</wp:posOffset>
                </wp:positionV>
                <wp:extent cx="1310640" cy="403860"/>
                <wp:effectExtent l="0" t="0" r="0" b="0"/>
                <wp:wrapNone/>
                <wp:docPr id="18" name="Rectangle 18"/>
                <wp:cNvGraphicFramePr/>
                <a:graphic xmlns:a="http://schemas.openxmlformats.org/drawingml/2006/main">
                  <a:graphicData uri="http://schemas.microsoft.com/office/word/2010/wordprocessingShape">
                    <wps:wsp>
                      <wps:cNvSpPr/>
                      <wps:spPr>
                        <a:xfrm>
                          <a:off x="0" y="0"/>
                          <a:ext cx="1310640" cy="4038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F904D8" w14:textId="248F48C0" w:rsidR="00A7227C" w:rsidRDefault="00A7227C" w:rsidP="00A7227C">
                            <w:pPr>
                              <w:jc w:val="center"/>
                            </w:pPr>
                            <w:r>
                              <w:t>Please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0404C3" id="Rectangle 18" o:spid="_x0000_s1028" style="position:absolute;margin-left:0;margin-top:134.65pt;width:103.2pt;height:31.8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" filled="f" stroked="f" strokeweight="2pt">
                <v:textbox>
                  <w:txbxContent>
                    <w:p w14:paraId="1FF904D8" w14:textId="248F48C0" w:rsidR="00A7227C" w:rsidRDefault="00A7227C" w:rsidP="00A7227C">
                      <w:pPr>
                        <w:jc w:val="center"/>
                      </w:pPr>
                      <w:r>
                        <w:t>Please Login</w:t>
                      </w:r>
                    </w:p>
                  </w:txbxContent>
                </v:textbox>
                <w10:wrap anchorx="margin"/>
              </v:rect>
            </w:pict>
          </mc:Fallback>
        </mc:AlternateContent>
      </w:r>
      <w:r w:rsidR="00A7227C">
        <w:rPr>
          <w:noProof/>
          <w:u w:val="single"/>
          <w:lang w:val="en-GB" w:eastAsia="en-GB"/>
        </w:rPr>
        <mc:AlternateContent>
          <mc:Choice Requires="wps">
            <w:drawing>
              <wp:anchor distT="0" distB="0" distL="114300" distR="114300" simplePos="0" relativeHeight="251660288" behindDoc="0" locked="0" layoutInCell="1" allowOverlap="1" wp14:anchorId="30E5EAEC" wp14:editId="08917514">
                <wp:simplePos x="0" y="0"/>
                <wp:positionH relativeFrom="margin">
                  <wp:align>center</wp:align>
                </wp:positionH>
                <wp:positionV relativeFrom="paragraph">
                  <wp:posOffset>490855</wp:posOffset>
                </wp:positionV>
                <wp:extent cx="1981200" cy="1592580"/>
                <wp:effectExtent l="0" t="0" r="19050" b="26670"/>
                <wp:wrapNone/>
                <wp:docPr id="11" name="Rectangle 11"/>
                <wp:cNvGraphicFramePr/>
                <a:graphic xmlns:a="http://schemas.openxmlformats.org/drawingml/2006/main">
                  <a:graphicData uri="http://schemas.microsoft.com/office/word/2010/wordprocessingShape">
                    <wps:wsp>
                      <wps:cNvSpPr/>
                      <wps:spPr>
                        <a:xfrm>
                          <a:off x="0" y="0"/>
                          <a:ext cx="1981200" cy="1592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0F1A24" id="Rectangle 11" o:spid="_x0000_s1026" style="position:absolute;margin-left:0;margin-top:38.65pt;width:156pt;height:125.4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" fillcolor="#00a0b8 [3204]" strokecolor="#004f5b [1604]" strokeweight="2pt">
                <w10:wrap anchorx="margin"/>
              </v:rect>
            </w:pict>
          </mc:Fallback>
        </mc:AlternateContent>
      </w:r>
      <w:r w:rsidR="00A7227C">
        <w:rPr>
          <w:noProof/>
          <w:u w:val="single"/>
          <w:lang w:val="en-GB" w:eastAsia="en-GB"/>
        </w:rPr>
        <mc:AlternateContent>
          <mc:Choice Requires="wps">
            <w:drawing>
              <wp:anchor distT="0" distB="0" distL="114300" distR="114300" simplePos="0" relativeHeight="251667456" behindDoc="0" locked="0" layoutInCell="1" allowOverlap="1" wp14:anchorId="0E8562A2" wp14:editId="4F452654">
                <wp:simplePos x="0" y="0"/>
                <wp:positionH relativeFrom="margin">
                  <wp:posOffset>2059305</wp:posOffset>
                </wp:positionH>
                <wp:positionV relativeFrom="paragraph">
                  <wp:posOffset>2205355</wp:posOffset>
                </wp:positionV>
                <wp:extent cx="1356360" cy="350520"/>
                <wp:effectExtent l="57150" t="57150" r="53340" b="68580"/>
                <wp:wrapNone/>
                <wp:docPr id="16" name="Rectangle 16"/>
                <wp:cNvGraphicFramePr/>
                <a:graphic xmlns:a="http://schemas.openxmlformats.org/drawingml/2006/main">
                  <a:graphicData uri="http://schemas.microsoft.com/office/word/2010/wordprocessingShape">
                    <wps:wsp>
                      <wps:cNvSpPr/>
                      <wps:spPr>
                        <a:xfrm>
                          <a:off x="0" y="0"/>
                          <a:ext cx="1356360" cy="350520"/>
                        </a:xfrm>
                        <a:prstGeom prst="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164E8560" w14:textId="2C922BCB" w:rsidR="00A7227C" w:rsidRDefault="00A7227C" w:rsidP="00A7227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8562A2" id="Rectangle 16" o:spid="_x0000_s1029" style="position:absolute;margin-left:162.15pt;margin-top:173.65pt;width:106.8pt;height:27.6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" fillcolor="#00a0b8 [3204]" strokecolor="#004f5b [1604]" strokeweight="2pt">
                <v:textbox>
                  <w:txbxContent>
                    <w:p w14:paraId="164E8560" w14:textId="2C922BCB" w:rsidR="00A7227C" w:rsidRDefault="00A7227C" w:rsidP="00A7227C">
                      <w:pPr>
                        <w:jc w:val="center"/>
                      </w:pPr>
                      <w:r>
                        <w:t>Login</w:t>
                      </w:r>
                    </w:p>
                  </w:txbxContent>
                </v:textbox>
                <w10:wrap anchorx="margin"/>
              </v:rect>
            </w:pict>
          </mc:Fallback>
        </mc:AlternateContent>
      </w:r>
      <w:r w:rsidR="00A7227C">
        <w:rPr>
          <w:noProof/>
          <w:u w:val="single"/>
          <w:lang w:val="en-GB" w:eastAsia="en-GB"/>
        </w:rPr>
        <mc:AlternateContent>
          <mc:Choice Requires="wps">
            <w:drawing>
              <wp:anchor distT="0" distB="0" distL="114300" distR="114300" simplePos="0" relativeHeight="251669504" behindDoc="0" locked="0" layoutInCell="1" allowOverlap="1" wp14:anchorId="513A2A32" wp14:editId="2ADC48D9">
                <wp:simplePos x="0" y="0"/>
                <wp:positionH relativeFrom="margin">
                  <wp:posOffset>2059305</wp:posOffset>
                </wp:positionH>
                <wp:positionV relativeFrom="paragraph">
                  <wp:posOffset>2639695</wp:posOffset>
                </wp:positionV>
                <wp:extent cx="1356360" cy="350520"/>
                <wp:effectExtent l="57150" t="57150" r="53340" b="68580"/>
                <wp:wrapNone/>
                <wp:docPr id="17" name="Rectangle 17"/>
                <wp:cNvGraphicFramePr/>
                <a:graphic xmlns:a="http://schemas.openxmlformats.org/drawingml/2006/main">
                  <a:graphicData uri="http://schemas.microsoft.com/office/word/2010/wordprocessingShape">
                    <wps:wsp>
                      <wps:cNvSpPr/>
                      <wps:spPr>
                        <a:xfrm>
                          <a:off x="0" y="0"/>
                          <a:ext cx="1356360" cy="350520"/>
                        </a:xfrm>
                        <a:prstGeom prst="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57548E01" w14:textId="39740FC2" w:rsidR="00A7227C" w:rsidRDefault="00A7227C" w:rsidP="00A7227C">
                            <w:pPr>
                              <w:jc w:val="center"/>
                            </w:pPr>
                            <w: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3A2A32" id="Rectangle 17" o:spid="_x0000_s1030" style="position:absolute;margin-left:162.15pt;margin-top:207.85pt;width:106.8pt;height:27.6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" fillcolor="#00a0b8 [3204]" strokecolor="#004f5b [1604]" strokeweight="2pt">
                <v:textbox>
                  <w:txbxContent>
                    <w:p w14:paraId="57548E01" w14:textId="39740FC2" w:rsidR="00A7227C" w:rsidRDefault="00A7227C" w:rsidP="00A7227C">
                      <w:pPr>
                        <w:jc w:val="center"/>
                      </w:pPr>
                      <w:r>
                        <w:t>Create Account</w:t>
                      </w:r>
                    </w:p>
                  </w:txbxContent>
                </v:textbox>
                <w10:wrap anchorx="margin"/>
              </v:rect>
            </w:pict>
          </mc:Fallback>
        </mc:AlternateContent>
      </w:r>
      <w:r w:rsidR="00A7227C">
        <w:rPr>
          <w:noProof/>
          <w:lang w:val="en-GB" w:eastAsia="en-GB"/>
        </w:rPr>
        <mc:AlternateContent>
          <mc:Choice Requires="wps">
            <w:drawing>
              <wp:anchor distT="0" distB="0" distL="114300" distR="114300" simplePos="0" relativeHeight="251655167" behindDoc="0" locked="0" layoutInCell="1" allowOverlap="1" wp14:anchorId="6F0A09F4" wp14:editId="5FE368A0">
                <wp:simplePos x="0" y="0"/>
                <wp:positionH relativeFrom="margin">
                  <wp:posOffset>1455420</wp:posOffset>
                </wp:positionH>
                <wp:positionV relativeFrom="paragraph">
                  <wp:posOffset>155575</wp:posOffset>
                </wp:positionV>
                <wp:extent cx="2560320" cy="3185160"/>
                <wp:effectExtent l="0" t="0" r="11430" b="15240"/>
                <wp:wrapTopAndBottom/>
                <wp:docPr id="10" name="Rectangle 10"/>
                <wp:cNvGraphicFramePr/>
                <a:graphic xmlns:a="http://schemas.openxmlformats.org/drawingml/2006/main">
                  <a:graphicData uri="http://schemas.microsoft.com/office/word/2010/wordprocessingShape">
                    <wps:wsp>
                      <wps:cNvSpPr/>
                      <wps:spPr>
                        <a:xfrm>
                          <a:off x="0" y="0"/>
                          <a:ext cx="2560320" cy="3185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52DA1" id="Rectangle 10" o:spid="_x0000_s1026" style="position:absolute;margin-left:114.6pt;margin-top:12.25pt;width:201.6pt;height:250.8pt;z-index:25165516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" fillcolor="#00a0b8 [3204]" strokecolor="#004f5b [1604]" strokeweight="2pt">
                <w10:wrap type="topAndBottom" anchorx="margin"/>
              </v:rect>
            </w:pict>
          </mc:Fallback>
        </mc:AlternateContent>
      </w:r>
      <w:r w:rsidR="00A7227C">
        <w:rPr>
          <w:noProof/>
          <w:u w:val="single"/>
          <w:lang w:val="en-GB" w:eastAsia="en-GB"/>
        </w:rPr>
        <mc:AlternateContent>
          <mc:Choice Requires="wps">
            <w:drawing>
              <wp:anchor distT="0" distB="0" distL="114300" distR="114300" simplePos="0" relativeHeight="251666432" behindDoc="0" locked="0" layoutInCell="1" allowOverlap="1" wp14:anchorId="28791D15" wp14:editId="5716D0D8">
                <wp:simplePos x="0" y="0"/>
                <wp:positionH relativeFrom="margin">
                  <wp:align>center</wp:align>
                </wp:positionH>
                <wp:positionV relativeFrom="paragraph">
                  <wp:posOffset>1161415</wp:posOffset>
                </wp:positionV>
                <wp:extent cx="1310640" cy="327660"/>
                <wp:effectExtent l="0" t="0" r="0" b="0"/>
                <wp:wrapNone/>
                <wp:docPr id="15" name="Rectangle 15"/>
                <wp:cNvGraphicFramePr/>
                <a:graphic xmlns:a="http://schemas.openxmlformats.org/drawingml/2006/main">
                  <a:graphicData uri="http://schemas.microsoft.com/office/word/2010/wordprocessingShape">
                    <wps:wsp>
                      <wps:cNvSpPr/>
                      <wps:spPr>
                        <a:xfrm>
                          <a:off x="0" y="0"/>
                          <a:ext cx="1310640" cy="3276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0DA358" w14:textId="4FA99D2F" w:rsidR="00A7227C" w:rsidRDefault="00A7227C" w:rsidP="00A7227C">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791D15" id="Rectangle 15" o:spid="_x0000_s1031" style="position:absolute;margin-left:0;margin-top:91.45pt;width:103.2pt;height:25.8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" filled="f" stroked="f" strokeweight="2pt">
                <v:textbox>
                  <w:txbxContent>
                    <w:p w14:paraId="270DA358" w14:textId="4FA99D2F" w:rsidR="00A7227C" w:rsidRDefault="00A7227C" w:rsidP="00A7227C">
                      <w:pPr>
                        <w:jc w:val="center"/>
                      </w:pPr>
                      <w:r>
                        <w:t>Password</w:t>
                      </w:r>
                    </w:p>
                  </w:txbxContent>
                </v:textbox>
                <w10:wrap anchorx="margin"/>
              </v:rect>
            </w:pict>
          </mc:Fallback>
        </mc:AlternateContent>
      </w:r>
      <w:r w:rsidR="007B5282">
        <w:rPr>
          <w:noProof/>
          <w:u w:val="single"/>
          <w:lang w:val="en-GB" w:eastAsia="en-GB"/>
        </w:rPr>
        <mc:AlternateContent>
          <mc:Choice Requires="wps">
            <w:drawing>
              <wp:anchor distT="0" distB="0" distL="114300" distR="114300" simplePos="0" relativeHeight="251664384" behindDoc="0" locked="0" layoutInCell="1" allowOverlap="1" wp14:anchorId="7404799F" wp14:editId="325A2CC2">
                <wp:simplePos x="0" y="0"/>
                <wp:positionH relativeFrom="margin">
                  <wp:posOffset>2085975</wp:posOffset>
                </wp:positionH>
                <wp:positionV relativeFrom="paragraph">
                  <wp:posOffset>559435</wp:posOffset>
                </wp:positionV>
                <wp:extent cx="1310640" cy="327660"/>
                <wp:effectExtent l="0" t="0" r="0" b="0"/>
                <wp:wrapNone/>
                <wp:docPr id="14" name="Rectangle 14"/>
                <wp:cNvGraphicFramePr/>
                <a:graphic xmlns:a="http://schemas.openxmlformats.org/drawingml/2006/main">
                  <a:graphicData uri="http://schemas.microsoft.com/office/word/2010/wordprocessingShape">
                    <wps:wsp>
                      <wps:cNvSpPr/>
                      <wps:spPr>
                        <a:xfrm>
                          <a:off x="0" y="0"/>
                          <a:ext cx="1310640" cy="3276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E0CD4F" w14:textId="4070D535" w:rsidR="007B5282" w:rsidRDefault="007B5282" w:rsidP="007B5282">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04799F" id="Rectangle 14" o:spid="_x0000_s1032" style="position:absolute;margin-left:164.25pt;margin-top:44.05pt;width:103.2pt;height:25.8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" filled="f" stroked="f" strokeweight="2pt">
                <v:textbox>
                  <w:txbxContent>
                    <w:p w14:paraId="38E0CD4F" w14:textId="4070D535" w:rsidR="007B5282" w:rsidRDefault="007B5282" w:rsidP="007B5282">
                      <w:pPr>
                        <w:jc w:val="center"/>
                      </w:pPr>
                      <w:r>
                        <w:t>Username</w:t>
                      </w:r>
                    </w:p>
                  </w:txbxContent>
                </v:textbox>
                <w10:wrap anchorx="margin"/>
              </v:rect>
            </w:pict>
          </mc:Fallback>
        </mc:AlternateContent>
      </w:r>
    </w:p>
    <w:p w14:paraId="1C9A9D3C" w14:textId="177EAFB8" w:rsidR="00A7227C" w:rsidRDefault="00A7227C" w:rsidP="00A7227C"/>
    <w:p w14:paraId="0609EEC4" w14:textId="3A215F27" w:rsidR="00406C9F" w:rsidRDefault="00A7227C" w:rsidP="00A7227C">
      <w:r>
        <w:t>This is the first screen that will be shown when the program is run. The screen will contain two input text boxes that will allow the user to input their user details, the two boxes will be titled with two labels. There will also be two buttons: The ‘Login’ button will allow the user to check their details and gain access to the rest of the program while the ‘Create Account’ button will allow th</w:t>
      </w:r>
      <w:r w:rsidR="00406C9F">
        <w:t xml:space="preserve">e user to create a new account. The ‘Login’ button will take the user to the ‘Main Program’ screen while the ‘Create Account’ page will take the user to the ‘Create Account’ screen. </w:t>
      </w:r>
      <w:r w:rsidR="00F9388A">
        <w:t>Finally,</w:t>
      </w:r>
      <w:r w:rsidR="00406C9F">
        <w:t xml:space="preserve"> there is a ‘Please Login’ Message, if the information the user enters is not found, the message will inform the user</w:t>
      </w:r>
      <w:r w:rsidR="00F9388A">
        <w:t xml:space="preserve"> of what was wrong</w:t>
      </w:r>
      <w:r w:rsidR="00406C9F">
        <w:t>.</w:t>
      </w:r>
    </w:p>
    <w:p w14:paraId="32DBA639" w14:textId="77777777" w:rsidR="00406C9F" w:rsidRDefault="00406C9F" w:rsidP="00A7227C"/>
    <w:p w14:paraId="1559D2E4" w14:textId="77777777" w:rsidR="00406C9F" w:rsidRDefault="00406C9F" w:rsidP="00A7227C"/>
    <w:p w14:paraId="1292211A" w14:textId="77777777" w:rsidR="00406C9F" w:rsidRDefault="00406C9F" w:rsidP="00A7227C"/>
    <w:p w14:paraId="05B73B59" w14:textId="77777777" w:rsidR="00406C9F" w:rsidRDefault="00406C9F" w:rsidP="00A7227C"/>
    <w:p w14:paraId="76330BC7" w14:textId="77777777" w:rsidR="00406C9F" w:rsidRDefault="00406C9F" w:rsidP="00A7227C"/>
    <w:p w14:paraId="44A54C43" w14:textId="052A27C0" w:rsidR="00406C9F" w:rsidRPr="00F9388A" w:rsidRDefault="00406C9F" w:rsidP="00A7227C">
      <w:pPr>
        <w:rPr>
          <w:b/>
        </w:rPr>
      </w:pPr>
      <w:r w:rsidRPr="00F9388A">
        <w:rPr>
          <w:b/>
        </w:rPr>
        <w:t>Create Account Screen:</w:t>
      </w:r>
    </w:p>
    <w:p w14:paraId="0BAB51DA" w14:textId="20883191" w:rsidR="00A7227C" w:rsidRDefault="00671FDF" w:rsidP="00A7227C">
      <w:r>
        <w:rPr>
          <w:noProof/>
          <w:u w:val="single"/>
          <w:lang w:val="en-GB" w:eastAsia="en-GB"/>
        </w:rPr>
        <mc:AlternateContent>
          <mc:Choice Requires="wps">
            <w:drawing>
              <wp:anchor distT="0" distB="0" distL="114300" distR="114300" simplePos="0" relativeHeight="251677696" behindDoc="0" locked="0" layoutInCell="1" allowOverlap="1" wp14:anchorId="648B32D4" wp14:editId="77AFED0F">
                <wp:simplePos x="0" y="0"/>
                <wp:positionH relativeFrom="margin">
                  <wp:align>center</wp:align>
                </wp:positionH>
                <wp:positionV relativeFrom="page">
                  <wp:posOffset>2933700</wp:posOffset>
                </wp:positionV>
                <wp:extent cx="1546860" cy="266700"/>
                <wp:effectExtent l="57150" t="57150" r="53340" b="57150"/>
                <wp:wrapNone/>
                <wp:docPr id="25" name="Rectangle 25"/>
                <wp:cNvGraphicFramePr/>
                <a:graphic xmlns:a="http://schemas.openxmlformats.org/drawingml/2006/main">
                  <a:graphicData uri="http://schemas.microsoft.com/office/word/2010/wordprocessingShape">
                    <wps:wsp>
                      <wps:cNvSpPr/>
                      <wps:spPr>
                        <a:xfrm>
                          <a:off x="0" y="0"/>
                          <a:ext cx="1546860" cy="266700"/>
                        </a:xfrm>
                        <a:prstGeom prst="rect">
                          <a:avLst/>
                        </a:prstGeom>
                        <a:solidFill>
                          <a:schemeClr val="bg2"/>
                        </a:solidFill>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430F20" id="Rectangle 25" o:spid="_x0000_s1026" style="position:absolute;margin-left:0;margin-top:231pt;width:121.8pt;height:21pt;z-index:251677696;visibility:visible;mso-wrap-style:square;mso-wrap-distance-left:9pt;mso-wrap-distance-top:0;mso-wrap-distance-right:9pt;mso-wrap-distance-bottom:0;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" fillcolor="#d6ecff [3214]" strokecolor="#004f5b [1604]" strokeweight="2pt">
                <w10:wrap anchorx="margin" anchory="page"/>
              </v:rect>
            </w:pict>
          </mc:Fallback>
        </mc:AlternateContent>
      </w:r>
      <w:r>
        <w:rPr>
          <w:noProof/>
          <w:u w:val="single"/>
          <w:lang w:val="en-GB" w:eastAsia="en-GB"/>
        </w:rPr>
        <mc:AlternateContent>
          <mc:Choice Requires="wps">
            <w:drawing>
              <wp:anchor distT="0" distB="0" distL="114300" distR="114300" simplePos="0" relativeHeight="251681792" behindDoc="0" locked="0" layoutInCell="1" allowOverlap="1" wp14:anchorId="51EB03E8" wp14:editId="3F3939A5">
                <wp:simplePos x="0" y="0"/>
                <wp:positionH relativeFrom="margin">
                  <wp:align>center</wp:align>
                </wp:positionH>
                <wp:positionV relativeFrom="paragraph">
                  <wp:posOffset>1101725</wp:posOffset>
                </wp:positionV>
                <wp:extent cx="1310640" cy="327660"/>
                <wp:effectExtent l="0" t="0" r="0" b="0"/>
                <wp:wrapNone/>
                <wp:docPr id="28" name="Rectangle 28"/>
                <wp:cNvGraphicFramePr/>
                <a:graphic xmlns:a="http://schemas.openxmlformats.org/drawingml/2006/main">
                  <a:graphicData uri="http://schemas.microsoft.com/office/word/2010/wordprocessingShape">
                    <wps:wsp>
                      <wps:cNvSpPr/>
                      <wps:spPr>
                        <a:xfrm>
                          <a:off x="0" y="0"/>
                          <a:ext cx="1310640" cy="3276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A41CC3" w14:textId="77777777" w:rsidR="00406C9F" w:rsidRDefault="00406C9F" w:rsidP="00406C9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EB03E8" id="Rectangle 28" o:spid="_x0000_s1033" style="position:absolute;margin-left:0;margin-top:86.75pt;width:103.2pt;height:25.8pt;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" filled="f" stroked="f" strokeweight="2pt">
                <v:textbox>
                  <w:txbxContent>
                    <w:p w14:paraId="55A41CC3" w14:textId="77777777" w:rsidR="00406C9F" w:rsidRDefault="00406C9F" w:rsidP="00406C9F">
                      <w:pPr>
                        <w:jc w:val="center"/>
                      </w:pPr>
                      <w:r>
                        <w:t>Password</w:t>
                      </w:r>
                    </w:p>
                  </w:txbxContent>
                </v:textbox>
                <w10:wrap anchorx="margin"/>
              </v:rect>
            </w:pict>
          </mc:Fallback>
        </mc:AlternateContent>
      </w:r>
      <w:r>
        <w:rPr>
          <w:noProof/>
          <w:u w:val="single"/>
          <w:lang w:val="en-GB" w:eastAsia="en-GB"/>
        </w:rPr>
        <mc:AlternateContent>
          <mc:Choice Requires="wps">
            <w:drawing>
              <wp:anchor distT="0" distB="0" distL="114300" distR="114300" simplePos="0" relativeHeight="251675648" behindDoc="0" locked="0" layoutInCell="1" allowOverlap="1" wp14:anchorId="352F6ECD" wp14:editId="2EA310CF">
                <wp:simplePos x="0" y="0"/>
                <wp:positionH relativeFrom="margin">
                  <wp:align>center</wp:align>
                </wp:positionH>
                <wp:positionV relativeFrom="page">
                  <wp:posOffset>3430270</wp:posOffset>
                </wp:positionV>
                <wp:extent cx="1546860" cy="266700"/>
                <wp:effectExtent l="57150" t="57150" r="53340" b="57150"/>
                <wp:wrapNone/>
                <wp:docPr id="24" name="Rectangle 24"/>
                <wp:cNvGraphicFramePr/>
                <a:graphic xmlns:a="http://schemas.openxmlformats.org/drawingml/2006/main">
                  <a:graphicData uri="http://schemas.microsoft.com/office/word/2010/wordprocessingShape">
                    <wps:wsp>
                      <wps:cNvSpPr/>
                      <wps:spPr>
                        <a:xfrm>
                          <a:off x="0" y="0"/>
                          <a:ext cx="1546860" cy="266700"/>
                        </a:xfrm>
                        <a:prstGeom prst="rect">
                          <a:avLst/>
                        </a:prstGeom>
                        <a:solidFill>
                          <a:schemeClr val="bg2"/>
                        </a:solidFill>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D9601" id="Rectangle 24" o:spid="_x0000_s1026" style="position:absolute;margin-left:0;margin-top:270.1pt;width:121.8pt;height:21pt;z-index:251675648;visibility:visible;mso-wrap-style:square;mso-wrap-distance-left:9pt;mso-wrap-distance-top:0;mso-wrap-distance-right:9pt;mso-wrap-distance-bottom:0;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" fillcolor="#d6ecff [3214]" strokecolor="#004f5b [1604]" strokeweight="2pt">
                <w10:wrap anchorx="margin" anchory="page"/>
              </v:rect>
            </w:pict>
          </mc:Fallback>
        </mc:AlternateContent>
      </w:r>
      <w:r w:rsidR="00F9388A">
        <w:rPr>
          <w:noProof/>
          <w:u w:val="single"/>
          <w:lang w:val="en-GB" w:eastAsia="en-GB"/>
        </w:rPr>
        <mc:AlternateContent>
          <mc:Choice Requires="wps">
            <w:drawing>
              <wp:anchor distT="0" distB="0" distL="114300" distR="114300" simplePos="0" relativeHeight="251685888" behindDoc="0" locked="0" layoutInCell="1" allowOverlap="1" wp14:anchorId="59ACE4AD" wp14:editId="13ED034B">
                <wp:simplePos x="0" y="0"/>
                <wp:positionH relativeFrom="margin">
                  <wp:align>center</wp:align>
                </wp:positionH>
                <wp:positionV relativeFrom="paragraph">
                  <wp:posOffset>1797685</wp:posOffset>
                </wp:positionV>
                <wp:extent cx="1950720" cy="403860"/>
                <wp:effectExtent l="0" t="0" r="0" b="0"/>
                <wp:wrapNone/>
                <wp:docPr id="30" name="Rectangle 30"/>
                <wp:cNvGraphicFramePr/>
                <a:graphic xmlns:a="http://schemas.openxmlformats.org/drawingml/2006/main">
                  <a:graphicData uri="http://schemas.microsoft.com/office/word/2010/wordprocessingShape">
                    <wps:wsp>
                      <wps:cNvSpPr/>
                      <wps:spPr>
                        <a:xfrm>
                          <a:off x="0" y="0"/>
                          <a:ext cx="1950720" cy="4038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A69F00" w14:textId="760E57D2" w:rsidR="00F9388A" w:rsidRDefault="00F9388A" w:rsidP="00F9388A">
                            <w:pPr>
                              <w:jc w:val="center"/>
                            </w:pPr>
                            <w:r>
                              <w:t>Please Enter Your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CE4AD" id="Rectangle 30" o:spid="_x0000_s1034" style="position:absolute;margin-left:0;margin-top:141.55pt;width:153.6pt;height:31.8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" filled="f" stroked="f" strokeweight="2pt">
                <v:textbox>
                  <w:txbxContent>
                    <w:p w14:paraId="1DA69F00" w14:textId="760E57D2" w:rsidR="00F9388A" w:rsidRDefault="00F9388A" w:rsidP="00F9388A">
                      <w:pPr>
                        <w:jc w:val="center"/>
                      </w:pPr>
                      <w:r>
                        <w:t>Please Enter Your Details</w:t>
                      </w:r>
                    </w:p>
                  </w:txbxContent>
                </v:textbox>
                <w10:wrap anchorx="margin"/>
              </v:rect>
            </w:pict>
          </mc:Fallback>
        </mc:AlternateContent>
      </w:r>
      <w:r w:rsidR="00406C9F">
        <w:rPr>
          <w:noProof/>
          <w:u w:val="single"/>
          <w:lang w:val="en-GB" w:eastAsia="en-GB"/>
        </w:rPr>
        <mc:AlternateContent>
          <mc:Choice Requires="wps">
            <w:drawing>
              <wp:anchor distT="0" distB="0" distL="114300" distR="114300" simplePos="0" relativeHeight="251683840" behindDoc="0" locked="0" layoutInCell="1" allowOverlap="1" wp14:anchorId="13420B75" wp14:editId="677D8E21">
                <wp:simplePos x="0" y="0"/>
                <wp:positionH relativeFrom="margin">
                  <wp:align>center</wp:align>
                </wp:positionH>
                <wp:positionV relativeFrom="paragraph">
                  <wp:posOffset>2251710</wp:posOffset>
                </wp:positionV>
                <wp:extent cx="1356360" cy="350520"/>
                <wp:effectExtent l="57150" t="57150" r="53340" b="68580"/>
                <wp:wrapNone/>
                <wp:docPr id="29" name="Rectangle 29"/>
                <wp:cNvGraphicFramePr/>
                <a:graphic xmlns:a="http://schemas.openxmlformats.org/drawingml/2006/main">
                  <a:graphicData uri="http://schemas.microsoft.com/office/word/2010/wordprocessingShape">
                    <wps:wsp>
                      <wps:cNvSpPr/>
                      <wps:spPr>
                        <a:xfrm>
                          <a:off x="0" y="0"/>
                          <a:ext cx="1356360" cy="350520"/>
                        </a:xfrm>
                        <a:prstGeom prst="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75832BB9" w14:textId="402D8766" w:rsidR="00406C9F" w:rsidRDefault="00406C9F" w:rsidP="00406C9F">
                            <w:pPr>
                              <w:jc w:val="center"/>
                            </w:pPr>
                            <w: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420B75" id="Rectangle 29" o:spid="_x0000_s1035" style="position:absolute;margin-left:0;margin-top:177.3pt;width:106.8pt;height:27.6pt;z-index:251683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" fillcolor="#00a0b8 [3204]" strokecolor="#004f5b [1604]" strokeweight="2pt">
                <v:textbox>
                  <w:txbxContent>
                    <w:p w14:paraId="75832BB9" w14:textId="402D8766" w:rsidR="00406C9F" w:rsidRDefault="00406C9F" w:rsidP="00406C9F">
                      <w:pPr>
                        <w:jc w:val="center"/>
                      </w:pPr>
                      <w:r>
                        <w:t>Create Account</w:t>
                      </w:r>
                    </w:p>
                  </w:txbxContent>
                </v:textbox>
                <w10:wrap anchorx="margin"/>
              </v:rect>
            </w:pict>
          </mc:Fallback>
        </mc:AlternateContent>
      </w:r>
      <w:r w:rsidR="00406C9F">
        <w:rPr>
          <w:noProof/>
          <w:lang w:val="en-GB" w:eastAsia="en-GB"/>
        </w:rPr>
        <mc:AlternateContent>
          <mc:Choice Requires="wps">
            <w:drawing>
              <wp:anchor distT="0" distB="0" distL="114300" distR="114300" simplePos="0" relativeHeight="251653117" behindDoc="0" locked="0" layoutInCell="1" allowOverlap="1" wp14:anchorId="7CF75ACD" wp14:editId="0345EC06">
                <wp:simplePos x="0" y="0"/>
                <wp:positionH relativeFrom="margin">
                  <wp:align>center</wp:align>
                </wp:positionH>
                <wp:positionV relativeFrom="paragraph">
                  <wp:posOffset>167005</wp:posOffset>
                </wp:positionV>
                <wp:extent cx="2560320" cy="2575560"/>
                <wp:effectExtent l="0" t="0" r="11430" b="15240"/>
                <wp:wrapTopAndBottom/>
                <wp:docPr id="23" name="Rectangle 23"/>
                <wp:cNvGraphicFramePr/>
                <a:graphic xmlns:a="http://schemas.openxmlformats.org/drawingml/2006/main">
                  <a:graphicData uri="http://schemas.microsoft.com/office/word/2010/wordprocessingShape">
                    <wps:wsp>
                      <wps:cNvSpPr/>
                      <wps:spPr>
                        <a:xfrm>
                          <a:off x="0" y="0"/>
                          <a:ext cx="2560320" cy="2575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F720E" id="Rectangle 23" o:spid="_x0000_s1026" style="position:absolute;margin-left:0;margin-top:13.15pt;width:201.6pt;height:202.8pt;z-index:25165311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" fillcolor="#00a0b8 [3204]" strokecolor="#004f5b [1604]" strokeweight="2pt">
                <w10:wrap type="topAndBottom" anchorx="margin"/>
              </v:rect>
            </w:pict>
          </mc:Fallback>
        </mc:AlternateContent>
      </w:r>
      <w:r w:rsidR="00406C9F">
        <w:rPr>
          <w:noProof/>
          <w:u w:val="single"/>
          <w:lang w:val="en-GB" w:eastAsia="en-GB"/>
        </w:rPr>
        <mc:AlternateContent>
          <mc:Choice Requires="wps">
            <w:drawing>
              <wp:anchor distT="0" distB="0" distL="114300" distR="114300" simplePos="0" relativeHeight="251679744" behindDoc="0" locked="0" layoutInCell="1" allowOverlap="1" wp14:anchorId="4B4AB6DB" wp14:editId="0FF73662">
                <wp:simplePos x="0" y="0"/>
                <wp:positionH relativeFrom="margin">
                  <wp:align>center</wp:align>
                </wp:positionH>
                <wp:positionV relativeFrom="paragraph">
                  <wp:posOffset>616585</wp:posOffset>
                </wp:positionV>
                <wp:extent cx="1310640" cy="327660"/>
                <wp:effectExtent l="0" t="0" r="0" b="0"/>
                <wp:wrapNone/>
                <wp:docPr id="27" name="Rectangle 27"/>
                <wp:cNvGraphicFramePr/>
                <a:graphic xmlns:a="http://schemas.openxmlformats.org/drawingml/2006/main">
                  <a:graphicData uri="http://schemas.microsoft.com/office/word/2010/wordprocessingShape">
                    <wps:wsp>
                      <wps:cNvSpPr/>
                      <wps:spPr>
                        <a:xfrm>
                          <a:off x="0" y="0"/>
                          <a:ext cx="1310640" cy="3276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386D42" w14:textId="21A6E654" w:rsidR="00406C9F" w:rsidRDefault="00406C9F" w:rsidP="00406C9F">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4AB6DB" id="Rectangle 27" o:spid="_x0000_s1036" style="position:absolute;margin-left:0;margin-top:48.55pt;width:103.2pt;height:25.8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" filled="f" stroked="f" strokeweight="2pt">
                <v:textbox>
                  <w:txbxContent>
                    <w:p w14:paraId="6B386D42" w14:textId="21A6E654" w:rsidR="00406C9F" w:rsidRDefault="00406C9F" w:rsidP="00406C9F">
                      <w:pPr>
                        <w:jc w:val="center"/>
                      </w:pPr>
                      <w:r>
                        <w:t>Username</w:t>
                      </w:r>
                    </w:p>
                  </w:txbxContent>
                </v:textbox>
                <w10:wrap anchorx="margin"/>
              </v:rect>
            </w:pict>
          </mc:Fallback>
        </mc:AlternateContent>
      </w:r>
      <w:r w:rsidR="00406C9F">
        <w:rPr>
          <w:noProof/>
          <w:u w:val="single"/>
          <w:lang w:val="en-GB" w:eastAsia="en-GB"/>
        </w:rPr>
        <mc:AlternateContent>
          <mc:Choice Requires="wps">
            <w:drawing>
              <wp:anchor distT="0" distB="0" distL="114300" distR="114300" simplePos="0" relativeHeight="251654142" behindDoc="0" locked="0" layoutInCell="1" allowOverlap="1" wp14:anchorId="03048546" wp14:editId="42B797CE">
                <wp:simplePos x="0" y="0"/>
                <wp:positionH relativeFrom="margin">
                  <wp:align>center</wp:align>
                </wp:positionH>
                <wp:positionV relativeFrom="paragraph">
                  <wp:posOffset>540385</wp:posOffset>
                </wp:positionV>
                <wp:extent cx="1981200" cy="1592580"/>
                <wp:effectExtent l="0" t="0" r="19050" b="26670"/>
                <wp:wrapNone/>
                <wp:docPr id="26" name="Rectangle 26"/>
                <wp:cNvGraphicFramePr/>
                <a:graphic xmlns:a="http://schemas.openxmlformats.org/drawingml/2006/main">
                  <a:graphicData uri="http://schemas.microsoft.com/office/word/2010/wordprocessingShape">
                    <wps:wsp>
                      <wps:cNvSpPr/>
                      <wps:spPr>
                        <a:xfrm>
                          <a:off x="0" y="0"/>
                          <a:ext cx="1981200" cy="1592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21C27B" id="Rectangle 26" o:spid="_x0000_s1026" style="position:absolute;margin-left:0;margin-top:42.55pt;width:156pt;height:125.4pt;z-index:25165414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" fillcolor="#00a0b8 [3204]" strokecolor="#004f5b [1604]" strokeweight="2pt">
                <w10:wrap anchorx="margin"/>
              </v:rect>
            </w:pict>
          </mc:Fallback>
        </mc:AlternateContent>
      </w:r>
      <w:r w:rsidR="00406C9F">
        <w:t xml:space="preserve"> </w:t>
      </w:r>
    </w:p>
    <w:p w14:paraId="4C601397" w14:textId="2717DD94" w:rsidR="00406C9F" w:rsidRDefault="00406C9F" w:rsidP="00A7227C"/>
    <w:p w14:paraId="599C34E1" w14:textId="26E111C7" w:rsidR="00406C9F" w:rsidRDefault="00406C9F" w:rsidP="00A7227C">
      <w:r>
        <w:t>This screen will be where the user can create a new account. The screen has two boxes that are titled with ‘Username’ and ‘Password’, this is where the user will input their desired username and password. There will also be a ‘Create Account’</w:t>
      </w:r>
      <w:r w:rsidR="00F9388A">
        <w:t xml:space="preserve"> button</w:t>
      </w:r>
      <w:r>
        <w:t xml:space="preserve"> where the user can submit their details to be checked</w:t>
      </w:r>
      <w:r w:rsidR="00F9388A">
        <w:t>/validated</w:t>
      </w:r>
      <w:r>
        <w:t xml:space="preserve"> by the program</w:t>
      </w:r>
      <w:r w:rsidR="00F9388A">
        <w:t>. If the validation is successful, the user will be taken back to the login screen. If the validation is unsuccessful, a message will be displayed on the ‘Enter Your Details’ title.</w:t>
      </w:r>
    </w:p>
    <w:p w14:paraId="2373C1FB" w14:textId="7D7086CA" w:rsidR="00F9388A" w:rsidRDefault="00F9388A" w:rsidP="00A7227C"/>
    <w:p w14:paraId="60EFE2E0" w14:textId="35DCF1BC" w:rsidR="00F9388A" w:rsidRDefault="00CF1FCE" w:rsidP="00A7227C">
      <w:pPr>
        <w:rPr>
          <w:b/>
        </w:rPr>
      </w:pPr>
      <w:r>
        <w:rPr>
          <w:noProof/>
          <w:lang w:val="en-GB" w:eastAsia="en-GB"/>
        </w:rPr>
        <mc:AlternateContent>
          <mc:Choice Requires="wps">
            <w:drawing>
              <wp:anchor distT="0" distB="0" distL="114300" distR="114300" simplePos="0" relativeHeight="251706368" behindDoc="0" locked="0" layoutInCell="1" allowOverlap="1" wp14:anchorId="3F232714" wp14:editId="3BFD44CB">
                <wp:simplePos x="0" y="0"/>
                <wp:positionH relativeFrom="column">
                  <wp:posOffset>-419100</wp:posOffset>
                </wp:positionH>
                <wp:positionV relativeFrom="paragraph">
                  <wp:posOffset>236855</wp:posOffset>
                </wp:positionV>
                <wp:extent cx="939800" cy="403860"/>
                <wp:effectExtent l="0" t="0" r="0" b="0"/>
                <wp:wrapNone/>
                <wp:docPr id="43" name="Rectangle 43"/>
                <wp:cNvGraphicFramePr/>
                <a:graphic xmlns:a="http://schemas.openxmlformats.org/drawingml/2006/main">
                  <a:graphicData uri="http://schemas.microsoft.com/office/word/2010/wordprocessingShape">
                    <wps:wsp>
                      <wps:cNvSpPr/>
                      <wps:spPr>
                        <a:xfrm>
                          <a:off x="0" y="0"/>
                          <a:ext cx="939800" cy="4038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56B389" w14:textId="413464C7" w:rsidR="00CF1FCE" w:rsidRDefault="00CF1FCE" w:rsidP="00CF1FCE">
                            <w:pPr>
                              <w:jc w:val="center"/>
                            </w:pPr>
                            <w:r>
                              <w:t>Artists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232714" id="Rectangle 43" o:spid="_x0000_s1037" style="position:absolute;margin-left:-33pt;margin-top:18.65pt;width:74pt;height:31.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" filled="f" stroked="f" strokeweight="2pt">
                <v:textbox>
                  <w:txbxContent>
                    <w:p w14:paraId="1656B389" w14:textId="413464C7" w:rsidR="00CF1FCE" w:rsidRDefault="00CF1FCE" w:rsidP="00CF1FCE">
                      <w:pPr>
                        <w:jc w:val="center"/>
                      </w:pPr>
                      <w:r>
                        <w:t>Artists</w:t>
                      </w:r>
                    </w:p>
                  </w:txbxContent>
                </v:textbox>
              </v:rect>
            </w:pict>
          </mc:Fallback>
        </mc:AlternateContent>
      </w:r>
      <w:r>
        <w:rPr>
          <w:b/>
          <w:noProof/>
          <w:lang w:val="en-GB" w:eastAsia="en-GB"/>
        </w:rPr>
        <mc:AlternateContent>
          <mc:Choice Requires="wpg">
            <w:drawing>
              <wp:anchor distT="0" distB="0" distL="114300" distR="114300" simplePos="0" relativeHeight="251704320" behindDoc="0" locked="0" layoutInCell="1" allowOverlap="1" wp14:anchorId="356BF4F5" wp14:editId="54E97746">
                <wp:simplePos x="0" y="0"/>
                <wp:positionH relativeFrom="margin">
                  <wp:align>center</wp:align>
                </wp:positionH>
                <wp:positionV relativeFrom="paragraph">
                  <wp:posOffset>236855</wp:posOffset>
                </wp:positionV>
                <wp:extent cx="6301740" cy="2946400"/>
                <wp:effectExtent l="0" t="0" r="22860" b="25400"/>
                <wp:wrapNone/>
                <wp:docPr id="42" name="Group 42"/>
                <wp:cNvGraphicFramePr/>
                <a:graphic xmlns:a="http://schemas.openxmlformats.org/drawingml/2006/main">
                  <a:graphicData uri="http://schemas.microsoft.com/office/word/2010/wordprocessingGroup">
                    <wpg:wgp>
                      <wpg:cNvGrpSpPr/>
                      <wpg:grpSpPr>
                        <a:xfrm>
                          <a:off x="0" y="0"/>
                          <a:ext cx="6301740" cy="2946400"/>
                          <a:chOff x="0" y="0"/>
                          <a:chExt cx="6301740" cy="2946400"/>
                        </a:xfrm>
                      </wpg:grpSpPr>
                      <wps:wsp>
                        <wps:cNvPr id="31" name="Rectangle 31"/>
                        <wps:cNvSpPr/>
                        <wps:spPr>
                          <a:xfrm>
                            <a:off x="0" y="0"/>
                            <a:ext cx="6301740" cy="2918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Group 41"/>
                        <wpg:cNvGrpSpPr/>
                        <wpg:grpSpPr>
                          <a:xfrm>
                            <a:off x="0" y="0"/>
                            <a:ext cx="6301740" cy="2946400"/>
                            <a:chOff x="0" y="0"/>
                            <a:chExt cx="6301740" cy="2946400"/>
                          </a:xfrm>
                        </wpg:grpSpPr>
                        <wps:wsp>
                          <wps:cNvPr id="32" name="Rectangle 32"/>
                          <wps:cNvSpPr/>
                          <wps:spPr>
                            <a:xfrm>
                              <a:off x="958850" y="0"/>
                              <a:ext cx="5341620" cy="2202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717CB" w14:textId="02F43C43" w:rsidR="00F9388A" w:rsidRDefault="00F9388A" w:rsidP="00F9388A">
                                <w:pPr>
                                  <w:jc w:val="center"/>
                                </w:pPr>
                                <w: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2184400"/>
                              <a:ext cx="630174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96850" y="1822450"/>
                              <a:ext cx="586740" cy="312420"/>
                            </a:xfrm>
                            <a:prstGeom prst="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283E800A" w14:textId="336B2279" w:rsidR="00F9388A" w:rsidRPr="00F9388A" w:rsidRDefault="00F9388A" w:rsidP="00F9388A">
                                <w:pPr>
                                  <w:jc w:val="center"/>
                                  <w:rPr>
                                    <w:sz w:val="16"/>
                                  </w:rPr>
                                </w:pPr>
                                <w:r>
                                  <w:rPr>
                                    <w:sz w:val="16"/>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03200" y="2432050"/>
                              <a:ext cx="1920240" cy="274320"/>
                            </a:xfrm>
                            <a:prstGeom prst="rect">
                              <a:avLst/>
                            </a:prstGeom>
                            <a:solidFill>
                              <a:schemeClr val="bg2"/>
                            </a:solidFill>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66700" y="2482850"/>
                              <a:ext cx="1234440" cy="160866"/>
                            </a:xfrm>
                            <a:prstGeom prst="rect">
                              <a:avLst/>
                            </a:prstGeom>
                            <a:solidFill>
                              <a:schemeClr val="accent4"/>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4445000" y="2413000"/>
                              <a:ext cx="726440" cy="312420"/>
                            </a:xfrm>
                            <a:prstGeom prst="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58BA5CCF" w14:textId="61D6AEB7" w:rsidR="00CF1FCE" w:rsidRPr="00F9388A" w:rsidRDefault="00CF1FCE" w:rsidP="00CF1FCE">
                                <w:pPr>
                                  <w:jc w:val="center"/>
                                  <w:rPr>
                                    <w:sz w:val="16"/>
                                  </w:rPr>
                                </w:pPr>
                                <w:r>
                                  <w:rPr>
                                    <w:sz w:val="16"/>
                                  </w:rPr>
                                  <w:t>Pause/Play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3486150" y="2413000"/>
                              <a:ext cx="885190" cy="312420"/>
                            </a:xfrm>
                            <a:prstGeom prst="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265C0D7B" w14:textId="138D3054" w:rsidR="00CF1FCE" w:rsidRPr="00F9388A" w:rsidRDefault="00CF1FCE" w:rsidP="00CF1FCE">
                                <w:pPr>
                                  <w:jc w:val="center"/>
                                  <w:rPr>
                                    <w:sz w:val="16"/>
                                  </w:rPr>
                                </w:pPr>
                                <w:r>
                                  <w:rPr>
                                    <w:sz w:val="16"/>
                                  </w:rPr>
                                  <w:t>Skip Backward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5257800" y="2413000"/>
                              <a:ext cx="819150" cy="312420"/>
                            </a:xfrm>
                            <a:prstGeom prst="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129B8003" w14:textId="0EF2F44A" w:rsidR="00CF1FCE" w:rsidRPr="00F9388A" w:rsidRDefault="00CF1FCE" w:rsidP="00CF1FCE">
                                <w:pPr>
                                  <w:jc w:val="center"/>
                                  <w:rPr>
                                    <w:sz w:val="16"/>
                                  </w:rPr>
                                </w:pPr>
                                <w:r>
                                  <w:rPr>
                                    <w:sz w:val="16"/>
                                  </w:rPr>
                                  <w:t>Skip Forward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65100" y="2101850"/>
                              <a:ext cx="1950720" cy="4038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1B2892" w14:textId="2FF995D7" w:rsidR="00CF1FCE" w:rsidRDefault="00CF1FCE" w:rsidP="00CF1FCE">
                                <w:pPr>
                                  <w:jc w:val="center"/>
                                </w:pPr>
                                <w:r>
                                  <w:t>Now Playing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56BF4F5" id="Group 42" o:spid="_x0000_s1038" style="position:absolute;margin-left:0;margin-top:18.65pt;width:496.2pt;height:232pt;z-index:251704320;mso-position-horizontal:center;mso-position-horizontal-relative:margin" coordsize="63017,29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">
                <v:rect id="Rectangle 31" o:spid="_x0000_s1039" style="position:absolute;width:63017;height:29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" fillcolor="#00a0b8 [3204]" strokecolor="#004f5b [1604]" strokeweight="2pt"/>
                <v:group id="Group 41" o:spid="_x0000_s1040" style="position:absolute;width:63017;height:29464" coordsize="63017,2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32" o:spid="_x0000_s1041" style="position:absolute;left:9588;width:53416;height:2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" fillcolor="#00a0b8 [3204]" strokecolor="#004f5b [1604]" strokeweight="2pt">
                    <v:textbox>
                      <w:txbxContent>
                        <w:p w14:paraId="61D717CB" w14:textId="02F43C43" w:rsidR="00F9388A" w:rsidRDefault="00F9388A" w:rsidP="00F9388A">
                          <w:pPr>
                            <w:jc w:val="center"/>
                          </w:pPr>
                          <w:r>
                            <w:t>TABLE</w:t>
                          </w:r>
                        </w:p>
                      </w:txbxContent>
                    </v:textbox>
                  </v:rect>
                  <v:rect id="Rectangle 33" o:spid="_x0000_s1042" style="position:absolute;top:21844;width:63017;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" fillcolor="#00a0b8 [3204]" strokecolor="#004f5b [1604]" strokeweight="2pt"/>
                  <v:rect id="Rectangle 34" o:spid="_x0000_s1043" style="position:absolute;left:1968;top:18224;width:586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" fillcolor="#00a0b8 [3204]" strokecolor="#004f5b [1604]" strokeweight="2pt">
                    <v:textbox>
                      <w:txbxContent>
                        <w:p w14:paraId="283E800A" w14:textId="336B2279" w:rsidR="00F9388A" w:rsidRPr="00F9388A" w:rsidRDefault="00F9388A" w:rsidP="00F9388A">
                          <w:pPr>
                            <w:jc w:val="center"/>
                            <w:rPr>
                              <w:sz w:val="16"/>
                            </w:rPr>
                          </w:pPr>
                          <w:r>
                            <w:rPr>
                              <w:sz w:val="16"/>
                            </w:rPr>
                            <w:t>Settings</w:t>
                          </w:r>
                        </w:p>
                      </w:txbxContent>
                    </v:textbox>
                  </v:rect>
                  <v:rect id="Rectangle 35" o:spid="_x0000_s1044" style="position:absolute;left:2032;top:24320;width:19202;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" fillcolor="#d6ecff [3214]" strokecolor="#004f5b [1604]" strokeweight="2pt"/>
                  <v:rect id="Rectangle 36" o:spid="_x0000_s1045" style="position:absolute;left:2667;top:24828;width:12344;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" fillcolor="#00addc [3207]" stroked="f" strokeweight="2pt"/>
                  <v:rect id="Rectangle 37" o:spid="_x0000_s1046" style="position:absolute;left:44450;top:24130;width:7264;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" fillcolor="#00a0b8 [3204]" strokecolor="#004f5b [1604]" strokeweight="2pt">
                    <v:textbox>
                      <w:txbxContent>
                        <w:p w14:paraId="58BA5CCF" w14:textId="61D6AEB7" w:rsidR="00CF1FCE" w:rsidRPr="00F9388A" w:rsidRDefault="00CF1FCE" w:rsidP="00CF1FCE">
                          <w:pPr>
                            <w:jc w:val="center"/>
                            <w:rPr>
                              <w:sz w:val="16"/>
                            </w:rPr>
                          </w:pPr>
                          <w:r>
                            <w:rPr>
                              <w:sz w:val="16"/>
                            </w:rPr>
                            <w:t>Pause/Play</w:t>
                          </w:r>
                        </w:p>
                      </w:txbxContent>
                    </v:textbox>
                  </v:rect>
                  <v:rect id="Rectangle 38" o:spid="_x0000_s1047" style="position:absolute;left:34861;top:24130;width:8852;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" fillcolor="#00a0b8 [3204]" strokecolor="#004f5b [1604]" strokeweight="2pt">
                    <v:textbox>
                      <w:txbxContent>
                        <w:p w14:paraId="265C0D7B" w14:textId="138D3054" w:rsidR="00CF1FCE" w:rsidRPr="00F9388A" w:rsidRDefault="00CF1FCE" w:rsidP="00CF1FCE">
                          <w:pPr>
                            <w:jc w:val="center"/>
                            <w:rPr>
                              <w:sz w:val="16"/>
                            </w:rPr>
                          </w:pPr>
                          <w:r>
                            <w:rPr>
                              <w:sz w:val="16"/>
                            </w:rPr>
                            <w:t>Skip Backward</w:t>
                          </w:r>
                        </w:p>
                      </w:txbxContent>
                    </v:textbox>
                  </v:rect>
                  <v:rect id="Rectangle 39" o:spid="_x0000_s1048" style="position:absolute;left:52578;top:24130;width:8191;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" fillcolor="#00a0b8 [3204]" strokecolor="#004f5b [1604]" strokeweight="2pt">
                    <v:textbox>
                      <w:txbxContent>
                        <w:p w14:paraId="129B8003" w14:textId="0EF2F44A" w:rsidR="00CF1FCE" w:rsidRPr="00F9388A" w:rsidRDefault="00CF1FCE" w:rsidP="00CF1FCE">
                          <w:pPr>
                            <w:jc w:val="center"/>
                            <w:rPr>
                              <w:sz w:val="16"/>
                            </w:rPr>
                          </w:pPr>
                          <w:r>
                            <w:rPr>
                              <w:sz w:val="16"/>
                            </w:rPr>
                            <w:t>S</w:t>
                          </w:r>
                          <w:r>
                            <w:rPr>
                              <w:sz w:val="16"/>
                            </w:rPr>
                            <w:t>kip Forward</w:t>
                          </w:r>
                        </w:p>
                      </w:txbxContent>
                    </v:textbox>
                  </v:rect>
                  <v:rect id="Rectangle 40" o:spid="_x0000_s1049" style="position:absolute;left:1651;top:21018;width:19507;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" filled="f" stroked="f" strokeweight="2pt">
                    <v:textbox>
                      <w:txbxContent>
                        <w:p w14:paraId="3F1B2892" w14:textId="2FF995D7" w:rsidR="00CF1FCE" w:rsidRDefault="00CF1FCE" w:rsidP="00CF1FCE">
                          <w:pPr>
                            <w:jc w:val="center"/>
                          </w:pPr>
                          <w:r>
                            <w:t>Now Playing</w:t>
                          </w:r>
                        </w:p>
                      </w:txbxContent>
                    </v:textbox>
                  </v:rect>
                </v:group>
                <w10:wrap anchorx="margin"/>
              </v:group>
            </w:pict>
          </mc:Fallback>
        </mc:AlternateContent>
      </w:r>
      <w:r w:rsidR="00F9388A" w:rsidRPr="00F9388A">
        <w:rPr>
          <w:b/>
        </w:rPr>
        <w:t>Main Program Screen:</w:t>
      </w:r>
    </w:p>
    <w:p w14:paraId="40347AE6" w14:textId="477C9082" w:rsidR="00F9388A" w:rsidRPr="00F9388A" w:rsidRDefault="00CF1FCE" w:rsidP="00A7227C">
      <w:pPr>
        <w:rPr>
          <w:b/>
        </w:rPr>
      </w:pPr>
      <w:r>
        <w:rPr>
          <w:noProof/>
          <w:lang w:val="en-GB" w:eastAsia="en-GB"/>
        </w:rPr>
        <mc:AlternateContent>
          <mc:Choice Requires="wps">
            <w:drawing>
              <wp:anchor distT="0" distB="0" distL="114300" distR="114300" simplePos="0" relativeHeight="251708416" behindDoc="0" locked="0" layoutInCell="1" allowOverlap="1" wp14:anchorId="7BF6DCCC" wp14:editId="6A89D916">
                <wp:simplePos x="0" y="0"/>
                <wp:positionH relativeFrom="column">
                  <wp:posOffset>-406400</wp:posOffset>
                </wp:positionH>
                <wp:positionV relativeFrom="paragraph">
                  <wp:posOffset>155575</wp:posOffset>
                </wp:positionV>
                <wp:extent cx="939800" cy="403860"/>
                <wp:effectExtent l="0" t="0" r="0" b="0"/>
                <wp:wrapNone/>
                <wp:docPr id="44" name="Rectangle 44"/>
                <wp:cNvGraphicFramePr/>
                <a:graphic xmlns:a="http://schemas.openxmlformats.org/drawingml/2006/main">
                  <a:graphicData uri="http://schemas.microsoft.com/office/word/2010/wordprocessingShape">
                    <wps:wsp>
                      <wps:cNvSpPr/>
                      <wps:spPr>
                        <a:xfrm>
                          <a:off x="0" y="0"/>
                          <a:ext cx="939800" cy="4038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41D31C" w14:textId="36BA2343" w:rsidR="00CF1FCE" w:rsidRDefault="00CF1FCE" w:rsidP="00CF1FCE">
                            <w:pPr>
                              <w:jc w:val="center"/>
                            </w:pPr>
                            <w:r>
                              <w:t>Albums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F6DCCC" id="Rectangle 44" o:spid="_x0000_s1050" style="position:absolute;margin-left:-32pt;margin-top:12.25pt;width:74pt;height:31.8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" filled="f" stroked="f" strokeweight="2pt">
                <v:textbox>
                  <w:txbxContent>
                    <w:p w14:paraId="6441D31C" w14:textId="36BA2343" w:rsidR="00CF1FCE" w:rsidRDefault="00CF1FCE" w:rsidP="00CF1FCE">
                      <w:pPr>
                        <w:jc w:val="center"/>
                      </w:pPr>
                      <w:r>
                        <w:t>A</w:t>
                      </w:r>
                      <w:r>
                        <w:t>lbums</w:t>
                      </w:r>
                    </w:p>
                  </w:txbxContent>
                </v:textbox>
              </v:rect>
            </w:pict>
          </mc:Fallback>
        </mc:AlternateContent>
      </w:r>
    </w:p>
    <w:p w14:paraId="77A2A726" w14:textId="176B031C" w:rsidR="00F9388A" w:rsidRPr="00A7227C" w:rsidRDefault="00CF1FCE" w:rsidP="00A7227C">
      <w:r>
        <w:rPr>
          <w:noProof/>
          <w:lang w:val="en-GB" w:eastAsia="en-GB"/>
        </w:rPr>
        <mc:AlternateContent>
          <mc:Choice Requires="wps">
            <w:drawing>
              <wp:anchor distT="0" distB="0" distL="114300" distR="114300" simplePos="0" relativeHeight="251714560" behindDoc="0" locked="0" layoutInCell="1" allowOverlap="1" wp14:anchorId="7F63015D" wp14:editId="516471CF">
                <wp:simplePos x="0" y="0"/>
                <wp:positionH relativeFrom="column">
                  <wp:posOffset>-425450</wp:posOffset>
                </wp:positionH>
                <wp:positionV relativeFrom="paragraph">
                  <wp:posOffset>324485</wp:posOffset>
                </wp:positionV>
                <wp:extent cx="939800" cy="403860"/>
                <wp:effectExtent l="0" t="0" r="0" b="0"/>
                <wp:wrapNone/>
                <wp:docPr id="49" name="Rectangle 49"/>
                <wp:cNvGraphicFramePr/>
                <a:graphic xmlns:a="http://schemas.openxmlformats.org/drawingml/2006/main">
                  <a:graphicData uri="http://schemas.microsoft.com/office/word/2010/wordprocessingShape">
                    <wps:wsp>
                      <wps:cNvSpPr/>
                      <wps:spPr>
                        <a:xfrm>
                          <a:off x="0" y="0"/>
                          <a:ext cx="939800" cy="4038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91A4C" w14:textId="5B8CD743" w:rsidR="00CF1FCE" w:rsidRDefault="00CF1FCE" w:rsidP="00CF1FCE">
                            <w:pPr>
                              <w:jc w:val="center"/>
                            </w:pPr>
                            <w:r>
                              <w:t>Genre</w:t>
                            </w:r>
                            <w:r w:rsidRPr="00CF1FCE">
                              <w:rPr>
                                <w:noProof/>
                                <w:lang w:val="en-GB" w:eastAsia="en-GB"/>
                              </w:rPr>
                              <w:drawing>
                                <wp:inline distT="0" distB="0" distL="0" distR="0" wp14:anchorId="58E0BC92" wp14:editId="40AF12A4">
                                  <wp:extent cx="731520" cy="31633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1520" cy="3163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3015D" id="Rectangle 49" o:spid="_x0000_s1051" style="position:absolute;margin-left:-33.5pt;margin-top:25.55pt;width:74pt;height:31.8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" filled="f" stroked="f" strokeweight="2pt">
                <v:textbox>
                  <w:txbxContent>
                    <w:p w14:paraId="78F91A4C" w14:textId="5B8CD743" w:rsidR="00CF1FCE" w:rsidRDefault="00CF1FCE" w:rsidP="00CF1FCE">
                      <w:pPr>
                        <w:jc w:val="center"/>
                      </w:pPr>
                      <w:r>
                        <w:t>Genre</w:t>
                      </w:r>
                      <w:r w:rsidRPr="00CF1FCE">
                        <w:rPr>
                          <w:noProof/>
                          <w:lang w:val="en-GB" w:eastAsia="en-GB"/>
                        </w:rPr>
                        <w:drawing>
                          <wp:inline distT="0" distB="0" distL="0" distR="0" wp14:anchorId="58E0BC92" wp14:editId="40AF12A4">
                            <wp:extent cx="731520" cy="31633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1520" cy="316333"/>
                                    </a:xfrm>
                                    <a:prstGeom prst="rect">
                                      <a:avLst/>
                                    </a:prstGeom>
                                    <a:noFill/>
                                    <a:ln>
                                      <a:noFill/>
                                    </a:ln>
                                  </pic:spPr>
                                </pic:pic>
                              </a:graphicData>
                            </a:graphic>
                          </wp:inline>
                        </w:drawing>
                      </w:r>
                    </w:p>
                  </w:txbxContent>
                </v:textbox>
              </v:rect>
            </w:pict>
          </mc:Fallback>
        </mc:AlternateContent>
      </w:r>
      <w:r>
        <w:rPr>
          <w:noProof/>
          <w:lang w:val="en-GB" w:eastAsia="en-GB"/>
        </w:rPr>
        <mc:AlternateContent>
          <mc:Choice Requires="wps">
            <w:drawing>
              <wp:anchor distT="0" distB="0" distL="114300" distR="114300" simplePos="0" relativeHeight="251712512" behindDoc="0" locked="0" layoutInCell="1" allowOverlap="1" wp14:anchorId="3A601F04" wp14:editId="59D31193">
                <wp:simplePos x="0" y="0"/>
                <wp:positionH relativeFrom="column">
                  <wp:posOffset>-419100</wp:posOffset>
                </wp:positionH>
                <wp:positionV relativeFrom="paragraph">
                  <wp:posOffset>581660</wp:posOffset>
                </wp:positionV>
                <wp:extent cx="939800" cy="403860"/>
                <wp:effectExtent l="0" t="0" r="0" b="0"/>
                <wp:wrapNone/>
                <wp:docPr id="47" name="Rectangle 47"/>
                <wp:cNvGraphicFramePr/>
                <a:graphic xmlns:a="http://schemas.openxmlformats.org/drawingml/2006/main">
                  <a:graphicData uri="http://schemas.microsoft.com/office/word/2010/wordprocessingShape">
                    <wps:wsp>
                      <wps:cNvSpPr/>
                      <wps:spPr>
                        <a:xfrm>
                          <a:off x="0" y="0"/>
                          <a:ext cx="939800" cy="4038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BE8A9D" w14:textId="0CCA87A5" w:rsidR="00CF1FCE" w:rsidRDefault="00CF1FCE" w:rsidP="000E49EE">
                            <w:pPr>
                              <w:jc w:val="center"/>
                            </w:pPr>
                            <w:r>
                              <w:t>Playlists</w:t>
                            </w:r>
                            <w:r w:rsidRPr="00CF1FCE">
                              <w:rPr>
                                <w:noProof/>
                                <w:lang w:val="en-GB" w:eastAsia="en-GB"/>
                              </w:rPr>
                              <w:drawing>
                                <wp:inline distT="0" distB="0" distL="0" distR="0" wp14:anchorId="3F247CEB" wp14:editId="75D918A3">
                                  <wp:extent cx="731520" cy="31633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1520" cy="3163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601F04" id="Rectangle 47" o:spid="_x0000_s1052" style="position:absolute;margin-left:-33pt;margin-top:45.8pt;width:74pt;height:31.8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" filled="f" stroked="f" strokeweight="2pt">
                <v:textbox>
                  <w:txbxContent>
                    <w:p w14:paraId="5ABE8A9D" w14:textId="0CCA87A5" w:rsidR="00CF1FCE" w:rsidRDefault="00CF1FCE" w:rsidP="000E49EE">
                      <w:pPr>
                        <w:jc w:val="center"/>
                      </w:pPr>
                      <w:r>
                        <w:t>Playlists</w:t>
                      </w:r>
                      <w:r w:rsidRPr="00CF1FCE">
                        <w:rPr>
                          <w:noProof/>
                          <w:lang w:val="en-GB" w:eastAsia="en-GB"/>
                        </w:rPr>
                        <w:drawing>
                          <wp:inline distT="0" distB="0" distL="0" distR="0" wp14:anchorId="3F247CEB" wp14:editId="75D918A3">
                            <wp:extent cx="731520" cy="31633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1520" cy="316333"/>
                                    </a:xfrm>
                                    <a:prstGeom prst="rect">
                                      <a:avLst/>
                                    </a:prstGeom>
                                    <a:noFill/>
                                    <a:ln>
                                      <a:noFill/>
                                    </a:ln>
                                  </pic:spPr>
                                </pic:pic>
                              </a:graphicData>
                            </a:graphic>
                          </wp:inline>
                        </w:drawing>
                      </w:r>
                    </w:p>
                  </w:txbxContent>
                </v:textbox>
              </v:rect>
            </w:pict>
          </mc:Fallback>
        </mc:AlternateContent>
      </w:r>
      <w:r>
        <w:rPr>
          <w:noProof/>
          <w:lang w:val="en-GB" w:eastAsia="en-GB"/>
        </w:rPr>
        <mc:AlternateContent>
          <mc:Choice Requires="wps">
            <w:drawing>
              <wp:anchor distT="0" distB="0" distL="114300" distR="114300" simplePos="0" relativeHeight="251710464" behindDoc="0" locked="0" layoutInCell="1" allowOverlap="1" wp14:anchorId="469DCC59" wp14:editId="3503E21C">
                <wp:simplePos x="0" y="0"/>
                <wp:positionH relativeFrom="column">
                  <wp:posOffset>-425450</wp:posOffset>
                </wp:positionH>
                <wp:positionV relativeFrom="paragraph">
                  <wp:posOffset>105410</wp:posOffset>
                </wp:positionV>
                <wp:extent cx="939800" cy="403860"/>
                <wp:effectExtent l="0" t="0" r="0" b="0"/>
                <wp:wrapNone/>
                <wp:docPr id="45" name="Rectangle 45"/>
                <wp:cNvGraphicFramePr/>
                <a:graphic xmlns:a="http://schemas.openxmlformats.org/drawingml/2006/main">
                  <a:graphicData uri="http://schemas.microsoft.com/office/word/2010/wordprocessingShape">
                    <wps:wsp>
                      <wps:cNvSpPr/>
                      <wps:spPr>
                        <a:xfrm>
                          <a:off x="0" y="0"/>
                          <a:ext cx="939800" cy="4038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79FD63" w14:textId="5FA34E06" w:rsidR="00CF1FCE" w:rsidRDefault="00CF1FCE" w:rsidP="00CF1FCE">
                            <w:pPr>
                              <w:jc w:val="center"/>
                            </w:pPr>
                            <w:r>
                              <w:t>Songs</w:t>
                            </w:r>
                            <w:r w:rsidRPr="00CF1FCE">
                              <w:rPr>
                                <w:noProof/>
                                <w:lang w:val="en-GB" w:eastAsia="en-GB"/>
                              </w:rPr>
                              <w:drawing>
                                <wp:inline distT="0" distB="0" distL="0" distR="0" wp14:anchorId="4378379C" wp14:editId="5FE71A65">
                                  <wp:extent cx="731520" cy="31633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1520" cy="3163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9DCC59" id="Rectangle 45" o:spid="_x0000_s1053" style="position:absolute;margin-left:-33.5pt;margin-top:8.3pt;width:74pt;height:31.8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" filled="f" stroked="f" strokeweight="2pt">
                <v:textbox>
                  <w:txbxContent>
                    <w:p w14:paraId="4E79FD63" w14:textId="5FA34E06" w:rsidR="00CF1FCE" w:rsidRDefault="00CF1FCE" w:rsidP="00CF1FCE">
                      <w:pPr>
                        <w:jc w:val="center"/>
                      </w:pPr>
                      <w:r>
                        <w:t>Songs</w:t>
                      </w:r>
                      <w:r w:rsidRPr="00CF1FCE">
                        <w:rPr>
                          <w:noProof/>
                          <w:lang w:val="en-GB" w:eastAsia="en-GB"/>
                        </w:rPr>
                        <w:drawing>
                          <wp:inline distT="0" distB="0" distL="0" distR="0" wp14:anchorId="4378379C" wp14:editId="5FE71A65">
                            <wp:extent cx="731520" cy="31633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1520" cy="316333"/>
                                    </a:xfrm>
                                    <a:prstGeom prst="rect">
                                      <a:avLst/>
                                    </a:prstGeom>
                                    <a:noFill/>
                                    <a:ln>
                                      <a:noFill/>
                                    </a:ln>
                                  </pic:spPr>
                                </pic:pic>
                              </a:graphicData>
                            </a:graphic>
                          </wp:inline>
                        </w:drawing>
                      </w:r>
                    </w:p>
                  </w:txbxContent>
                </v:textbox>
              </v:rect>
            </w:pict>
          </mc:Fallback>
        </mc:AlternateContent>
      </w:r>
    </w:p>
    <w:p w14:paraId="152A2703" w14:textId="300EE799" w:rsidR="000C5BA5" w:rsidRDefault="00971B40" w:rsidP="00971B40">
      <w:r>
        <w:lastRenderedPageBreak/>
        <w:t xml:space="preserve">This </w:t>
      </w:r>
    </w:p>
    <w:p w14:paraId="38E9C375" w14:textId="13BF4057" w:rsidR="000C5BA5" w:rsidRDefault="00971B40" w:rsidP="00971B40">
      <w:r>
        <w:t>T</w:t>
      </w:r>
    </w:p>
    <w:p w14:paraId="356EF6D8" w14:textId="5D3F544D" w:rsidR="000C5BA5" w:rsidRDefault="000C5BA5" w:rsidP="00DB1B76">
      <w:pPr>
        <w:pStyle w:val="Heading3"/>
        <w:rPr>
          <w:u w:val="single"/>
        </w:rPr>
      </w:pPr>
    </w:p>
    <w:p w14:paraId="5D6D30C7" w14:textId="360660D2" w:rsidR="007B5282" w:rsidRDefault="007B5282" w:rsidP="00DB1B76">
      <w:pPr>
        <w:pStyle w:val="Heading3"/>
        <w:rPr>
          <w:u w:val="single"/>
        </w:rPr>
      </w:pPr>
    </w:p>
    <w:p w14:paraId="0EC40061" w14:textId="77777777" w:rsidR="00B57EC4" w:rsidRPr="006719E2" w:rsidRDefault="00B57EC4" w:rsidP="00B57EC4">
      <w:pPr>
        <w:rPr>
          <w:u w:val="single"/>
        </w:rPr>
      </w:pPr>
      <w:r>
        <w:t xml:space="preserve"> </w:t>
      </w:r>
    </w:p>
    <w:p w14:paraId="104F3796" w14:textId="77777777" w:rsidR="00B57EC4" w:rsidRPr="00B57EC4" w:rsidRDefault="00B57EC4" w:rsidP="00B57EC4"/>
    <w:p w14:paraId="4A142303" w14:textId="4BF43AC6" w:rsidR="00B57EC4" w:rsidRPr="00B57EC4" w:rsidRDefault="00971B40" w:rsidP="00B57EC4">
      <w:r>
        <w:t xml:space="preserve">This will be the main screen for the program and will be used for navigating the library and playing the music. The screen is split up into three sections which organize the components of the </w:t>
      </w:r>
      <w:r w:rsidR="00E77F9A">
        <w:t>screen by function. The top right section of</w:t>
      </w:r>
      <w:r>
        <w:t xml:space="preserve"> t</w:t>
      </w:r>
      <w:r w:rsidR="00E77F9A">
        <w:t>he screen is the ‘Music Library’ t</w:t>
      </w:r>
      <w:r>
        <w:t>able</w:t>
      </w:r>
      <w:r w:rsidR="00E77F9A">
        <w:t>, this is wh</w:t>
      </w:r>
      <w:r w:rsidR="008A7646">
        <w:t>ere the database files from the Music Library database will be displayed. The top left section</w:t>
      </w:r>
      <w:bookmarkStart w:id="6" w:name="_GoBack"/>
      <w:bookmarkEnd w:id="6"/>
      <w:r w:rsidR="008A7646">
        <w:t xml:space="preserve"> </w:t>
      </w:r>
      <w:r w:rsidR="00E77F9A">
        <w:t xml:space="preserve"> </w:t>
      </w:r>
    </w:p>
    <w:sectPr w:rsidR="00B57EC4" w:rsidRPr="00B57EC4">
      <w:footerReference w:type="default" r:id="rId15"/>
      <w:pgSz w:w="12240" w:h="15840"/>
      <w:pgMar w:top="1728"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Richard Jones" w:date="2016-11-28T11:24:00Z" w:initials="RJ">
    <w:p w14:paraId="2E632670" w14:textId="7E6AC199" w:rsidR="00380676" w:rsidRPr="00380676" w:rsidRDefault="00380676" w:rsidP="00380676">
      <w:pPr>
        <w:pStyle w:val="ListParagraph"/>
        <w:numPr>
          <w:ilvl w:val="0"/>
          <w:numId w:val="14"/>
        </w:numPr>
        <w:rPr>
          <w:rFonts w:ascii="Calibri" w:eastAsia="Times New Roman" w:hAnsi="Calibri"/>
          <w:color w:val="000000"/>
        </w:rPr>
      </w:pPr>
      <w:r>
        <w:rPr>
          <w:rStyle w:val="CommentReference"/>
        </w:rPr>
        <w:annotationRef/>
      </w:r>
      <w:r w:rsidRPr="00380676">
        <w:rPr>
          <w:rFonts w:ascii="Calibri" w:eastAsia="Times New Roman" w:hAnsi="Calibri"/>
          <w:color w:val="000000"/>
        </w:rPr>
        <w:t>Statistics on songs and most played song lists sorted by artist and genre</w:t>
      </w:r>
    </w:p>
    <w:p w14:paraId="2CC66417" w14:textId="435D135A" w:rsidR="00380676" w:rsidRPr="00380676" w:rsidRDefault="00380676" w:rsidP="00380676">
      <w:pPr>
        <w:pStyle w:val="ListParagraph"/>
        <w:numPr>
          <w:ilvl w:val="0"/>
          <w:numId w:val="14"/>
        </w:numPr>
        <w:rPr>
          <w:rFonts w:ascii="Calibri" w:eastAsia="Times New Roman" w:hAnsi="Calibri"/>
          <w:color w:val="000000"/>
        </w:rPr>
      </w:pPr>
      <w:r w:rsidRPr="00380676">
        <w:rPr>
          <w:rFonts w:ascii="Calibri" w:eastAsia="Times New Roman" w:hAnsi="Calibri"/>
          <w:color w:val="000000"/>
        </w:rPr>
        <w:t xml:space="preserve">Recommend songs / artists based on the </w:t>
      </w:r>
      <w:r w:rsidR="00DB1B76">
        <w:rPr>
          <w:rFonts w:ascii="Calibri" w:eastAsia="Times New Roman" w:hAnsi="Calibri"/>
          <w:color w:val="000000"/>
        </w:rPr>
        <w:t>preferences of individual users</w:t>
      </w:r>
    </w:p>
    <w:p w14:paraId="58835F38" w14:textId="77777777" w:rsidR="00380676" w:rsidRDefault="00380676" w:rsidP="00380676">
      <w:pPr>
        <w:rPr>
          <w:rFonts w:ascii="Calibri" w:eastAsia="Times New Roman" w:hAnsi="Calibri"/>
          <w:color w:val="000000"/>
        </w:rPr>
      </w:pPr>
    </w:p>
    <w:p w14:paraId="6B68178A" w14:textId="330439D5" w:rsidR="00380676" w:rsidRPr="00380676" w:rsidRDefault="00380676" w:rsidP="00380676">
      <w:pPr>
        <w:pStyle w:val="ListParagraph"/>
        <w:numPr>
          <w:ilvl w:val="0"/>
          <w:numId w:val="14"/>
        </w:numPr>
        <w:rPr>
          <w:rFonts w:ascii="Calibri" w:eastAsia="Times New Roman" w:hAnsi="Calibri"/>
          <w:color w:val="000000"/>
        </w:rPr>
      </w:pPr>
      <w:r w:rsidRPr="00380676">
        <w:rPr>
          <w:rFonts w:ascii="Calibri" w:eastAsia="Times New Roman" w:hAnsi="Calibri"/>
          <w:color w:val="000000"/>
        </w:rPr>
        <w:t>Recommend artists and different types of songs to form playlists and if so</w:t>
      </w:r>
      <w:r>
        <w:rPr>
          <w:rFonts w:ascii="Calibri" w:eastAsia="Times New Roman" w:hAnsi="Calibri"/>
          <w:color w:val="000000"/>
        </w:rPr>
        <w:t xml:space="preserve"> </w:t>
      </w:r>
      <w:r w:rsidRPr="00380676">
        <w:rPr>
          <w:rFonts w:ascii="Calibri" w:eastAsia="Times New Roman" w:hAnsi="Calibri"/>
          <w:color w:val="000000"/>
        </w:rPr>
        <w:t>based on the existing copies of music on ha</w:t>
      </w:r>
      <w:r>
        <w:rPr>
          <w:rFonts w:ascii="Calibri" w:eastAsia="Times New Roman" w:hAnsi="Calibri"/>
          <w:color w:val="000000"/>
        </w:rPr>
        <w:t>rd drive or internet for latest</w:t>
      </w:r>
      <w:r w:rsidRPr="00380676">
        <w:rPr>
          <w:rFonts w:ascii="Calibri" w:eastAsia="Times New Roman" w:hAnsi="Calibri"/>
          <w:color w:val="000000"/>
        </w:rPr>
        <w:t> tunes and songs or new artists and placed where they could</w:t>
      </w:r>
      <w:r>
        <w:rPr>
          <w:rFonts w:ascii="Calibri" w:eastAsia="Times New Roman" w:hAnsi="Calibri"/>
          <w:color w:val="000000"/>
        </w:rPr>
        <w:t xml:space="preserve"> be downloaded for a fee</w:t>
      </w:r>
    </w:p>
    <w:p w14:paraId="6759E34A" w14:textId="31E79868" w:rsidR="00380676" w:rsidRPr="00380676" w:rsidRDefault="00380676" w:rsidP="00380676">
      <w:pPr>
        <w:pStyle w:val="ListParagraph"/>
        <w:numPr>
          <w:ilvl w:val="0"/>
          <w:numId w:val="14"/>
        </w:numPr>
        <w:rPr>
          <w:rFonts w:ascii="Calibri" w:eastAsia="Times New Roman" w:hAnsi="Calibri"/>
          <w:color w:val="000000"/>
        </w:rPr>
      </w:pPr>
      <w:r w:rsidRPr="00380676">
        <w:rPr>
          <w:rFonts w:ascii="Calibri" w:eastAsia="Times New Roman" w:hAnsi="Calibri"/>
          <w:color w:val="000000"/>
        </w:rPr>
        <w:t>Statistics sorted according to the most popular artist, group, genre of music, decade and costs</w:t>
      </w:r>
    </w:p>
    <w:p w14:paraId="7E716C24" w14:textId="0044F39F" w:rsidR="00380676" w:rsidRPr="00DB1B76" w:rsidRDefault="00380676" w:rsidP="00DB1B76">
      <w:pPr>
        <w:pStyle w:val="ListParagraph"/>
        <w:numPr>
          <w:ilvl w:val="0"/>
          <w:numId w:val="14"/>
        </w:numPr>
        <w:rPr>
          <w:rFonts w:ascii="Calibri" w:eastAsia="Times New Roman" w:hAnsi="Calibri"/>
          <w:color w:val="000000"/>
        </w:rPr>
      </w:pPr>
      <w:r w:rsidRPr="00DB1B76">
        <w:rPr>
          <w:rFonts w:ascii="Calibri" w:eastAsia="Times New Roman" w:hAnsi="Calibri"/>
          <w:color w:val="000000"/>
        </w:rPr>
        <w:t>Budget could the system recommend a combination of different genres of music and artist for a set price tag</w:t>
      </w:r>
    </w:p>
    <w:p w14:paraId="604E8E3F" w14:textId="77777777" w:rsidR="00380676" w:rsidRDefault="00380676" w:rsidP="00380676">
      <w:pPr>
        <w:rPr>
          <w:rFonts w:ascii="Calibri" w:eastAsia="Times New Roman" w:hAnsi="Calibri"/>
          <w:color w:val="000000"/>
        </w:rPr>
      </w:pPr>
    </w:p>
    <w:p w14:paraId="40B3F9C1" w14:textId="77777777" w:rsidR="00380676" w:rsidRDefault="00380676" w:rsidP="00380676">
      <w:pPr>
        <w:rPr>
          <w:rFonts w:ascii="Calibri" w:eastAsia="Times New Roman" w:hAnsi="Calibri"/>
          <w:color w:val="000000"/>
        </w:rPr>
      </w:pPr>
      <w:r>
        <w:rPr>
          <w:rFonts w:ascii="Calibri" w:eastAsia="Times New Roman" w:hAnsi="Calibri"/>
          <w:color w:val="000000"/>
        </w:rPr>
        <w:t>Idea could be expanded may be to include people in class </w:t>
      </w:r>
    </w:p>
    <w:p w14:paraId="5381260C" w14:textId="77777777" w:rsidR="00380676" w:rsidRDefault="00380676" w:rsidP="00380676">
      <w:pPr>
        <w:rPr>
          <w:rFonts w:ascii="Calibri" w:eastAsia="Times New Roman" w:hAnsi="Calibri"/>
          <w:color w:val="000000"/>
        </w:rPr>
      </w:pPr>
      <w:r>
        <w:rPr>
          <w:rFonts w:ascii="Calibri" w:eastAsia="Times New Roman" w:hAnsi="Calibri"/>
          <w:color w:val="000000"/>
        </w:rPr>
        <w:t>objectives </w:t>
      </w:r>
    </w:p>
    <w:p w14:paraId="1C9D7866" w14:textId="77777777" w:rsidR="00380676" w:rsidRDefault="00380676" w:rsidP="00380676">
      <w:pPr>
        <w:rPr>
          <w:rFonts w:ascii="Calibri" w:eastAsia="Times New Roman" w:hAnsi="Calibri"/>
          <w:color w:val="000000"/>
        </w:rPr>
      </w:pPr>
      <w:r>
        <w:rPr>
          <w:rFonts w:ascii="Calibri" w:eastAsia="Times New Roman" w:hAnsi="Calibri"/>
          <w:color w:val="000000"/>
        </w:rPr>
        <w:t>would be processing of individual </w:t>
      </w:r>
    </w:p>
    <w:p w14:paraId="602092F5" w14:textId="77777777" w:rsidR="00380676" w:rsidRDefault="00380676" w:rsidP="00380676">
      <w:pPr>
        <w:rPr>
          <w:rFonts w:ascii="Calibri" w:eastAsia="Times New Roman" w:hAnsi="Calibri"/>
          <w:color w:val="000000"/>
        </w:rPr>
      </w:pPr>
      <w:r>
        <w:rPr>
          <w:rFonts w:ascii="Calibri" w:eastAsia="Times New Roman" w:hAnsi="Calibri"/>
          <w:color w:val="000000"/>
        </w:rPr>
        <w:t>no playlist to be longer than 70 minutes</w:t>
      </w:r>
    </w:p>
    <w:p w14:paraId="5CB299CB" w14:textId="77777777" w:rsidR="00380676" w:rsidRDefault="00380676" w:rsidP="00380676">
      <w:pPr>
        <w:rPr>
          <w:rFonts w:ascii="Calibri" w:eastAsia="Times New Roman" w:hAnsi="Calibri"/>
          <w:color w:val="000000"/>
        </w:rPr>
      </w:pPr>
      <w:r>
        <w:rPr>
          <w:rFonts w:ascii="Calibri" w:eastAsia="Times New Roman" w:hAnsi="Calibri"/>
          <w:color w:val="000000"/>
        </w:rPr>
        <w:t>minimum or maximum per play list</w:t>
      </w:r>
    </w:p>
    <w:p w14:paraId="4AC2E3F3" w14:textId="77777777" w:rsidR="00380676" w:rsidRDefault="00380676" w:rsidP="00380676">
      <w:pPr>
        <w:rPr>
          <w:rFonts w:ascii="Calibri" w:eastAsia="Times New Roman" w:hAnsi="Calibri"/>
          <w:color w:val="000000"/>
        </w:rPr>
      </w:pPr>
    </w:p>
    <w:p w14:paraId="31AFCE00" w14:textId="77777777" w:rsidR="00380676" w:rsidRDefault="00380676" w:rsidP="00380676">
      <w:pPr>
        <w:rPr>
          <w:rFonts w:ascii="Calibri" w:eastAsia="Times New Roman" w:hAnsi="Calibri"/>
          <w:color w:val="000000"/>
        </w:rPr>
      </w:pPr>
      <w:r>
        <w:rPr>
          <w:rFonts w:ascii="Calibri" w:eastAsia="Times New Roman" w:hAnsi="Calibri"/>
          <w:color w:val="000000"/>
        </w:rPr>
        <w:t>recommendations </w:t>
      </w:r>
    </w:p>
    <w:p w14:paraId="407E9EFB" w14:textId="77777777" w:rsidR="00380676" w:rsidRDefault="00380676" w:rsidP="00380676">
      <w:pPr>
        <w:rPr>
          <w:rFonts w:ascii="Calibri" w:eastAsia="Times New Roman" w:hAnsi="Calibri"/>
          <w:color w:val="000000"/>
        </w:rPr>
      </w:pPr>
      <w:r>
        <w:rPr>
          <w:rFonts w:ascii="Calibri" w:eastAsia="Times New Roman" w:hAnsi="Calibri"/>
          <w:color w:val="000000"/>
        </w:rPr>
        <w:t>most played songs / artists per user or group of users </w:t>
      </w:r>
    </w:p>
    <w:p w14:paraId="54A5D9E0" w14:textId="77777777" w:rsidR="00380676" w:rsidRDefault="00380676" w:rsidP="00380676">
      <w:pPr>
        <w:rPr>
          <w:rFonts w:ascii="Calibri" w:eastAsia="Times New Roman" w:hAnsi="Calibri"/>
          <w:color w:val="000000"/>
        </w:rPr>
      </w:pPr>
    </w:p>
    <w:p w14:paraId="79A44648" w14:textId="77777777" w:rsidR="00380676" w:rsidRDefault="00380676" w:rsidP="00380676">
      <w:pPr>
        <w:rPr>
          <w:rFonts w:ascii="Calibri" w:eastAsia="Times New Roman" w:hAnsi="Calibri"/>
          <w:color w:val="000000"/>
        </w:rPr>
      </w:pPr>
      <w:r>
        <w:rPr>
          <w:rFonts w:ascii="Calibri" w:eastAsia="Times New Roman" w:hAnsi="Calibri"/>
          <w:color w:val="000000"/>
        </w:rPr>
        <w:t>Update </w:t>
      </w:r>
    </w:p>
    <w:p w14:paraId="2E29252E" w14:textId="77777777" w:rsidR="00380676" w:rsidRDefault="00380676" w:rsidP="00380676">
      <w:pPr>
        <w:rPr>
          <w:rFonts w:ascii="Calibri" w:eastAsia="Times New Roman" w:hAnsi="Calibri"/>
          <w:color w:val="000000"/>
        </w:rPr>
      </w:pPr>
      <w:r>
        <w:rPr>
          <w:rFonts w:ascii="Calibri" w:eastAsia="Times New Roman" w:hAnsi="Calibri"/>
          <w:color w:val="000000"/>
        </w:rPr>
        <w:t>you need to complete the analysis section here including an end user</w:t>
      </w:r>
    </w:p>
    <w:p w14:paraId="7B841446" w14:textId="77777777" w:rsidR="00380676" w:rsidRDefault="00380676" w:rsidP="00380676">
      <w:pPr>
        <w:rPr>
          <w:rFonts w:ascii="Calibri" w:eastAsia="Times New Roman" w:hAnsi="Calibri"/>
          <w:color w:val="000000"/>
        </w:rPr>
      </w:pPr>
      <w:r>
        <w:rPr>
          <w:rFonts w:ascii="Calibri" w:eastAsia="Times New Roman" w:hAnsi="Calibri"/>
          <w:color w:val="000000"/>
        </w:rPr>
        <w:t>you have identified the success criteria for your coursework these need to be broken down into measurable and meaningful objectives there needs to be at least 50 - 60 of them, an advanced ability to search how most frequently used music files are stored and how this produces detailed statistics can these be linked to sites where music files can be downloaded? </w:t>
      </w:r>
    </w:p>
    <w:p w14:paraId="6EC6214B" w14:textId="41F827A4" w:rsidR="00380676" w:rsidRDefault="0038067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C6214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0BBB2" w14:textId="77777777" w:rsidR="00133537" w:rsidRDefault="00133537">
      <w:pPr>
        <w:spacing w:before="0" w:after="0" w:line="240" w:lineRule="auto"/>
      </w:pPr>
      <w:r>
        <w:separator/>
      </w:r>
    </w:p>
  </w:endnote>
  <w:endnote w:type="continuationSeparator" w:id="0">
    <w:p w14:paraId="411D5FB3" w14:textId="77777777" w:rsidR="00133537" w:rsidRDefault="001335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8B821" w14:textId="32C5C264" w:rsidR="002163EE" w:rsidRDefault="003806E6">
    <w:pPr>
      <w:pStyle w:val="Footer"/>
    </w:pPr>
    <w:r>
      <w:t xml:space="preserve">Page </w:t>
    </w:r>
    <w:r>
      <w:fldChar w:fldCharType="begin"/>
    </w:r>
    <w:r>
      <w:instrText xml:space="preserve"> PAGE  \* Arabic  \* MERGEFORMAT </w:instrText>
    </w:r>
    <w:r>
      <w:fldChar w:fldCharType="separate"/>
    </w:r>
    <w:r w:rsidR="008A7646">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AC9271" w14:textId="77777777" w:rsidR="00133537" w:rsidRDefault="00133537">
      <w:pPr>
        <w:spacing w:before="0" w:after="0" w:line="240" w:lineRule="auto"/>
      </w:pPr>
      <w:r>
        <w:separator/>
      </w:r>
    </w:p>
  </w:footnote>
  <w:footnote w:type="continuationSeparator" w:id="0">
    <w:p w14:paraId="1C7AEBB2" w14:textId="77777777" w:rsidR="00133537" w:rsidRDefault="0013353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0E2595F"/>
    <w:multiLevelType w:val="hybridMultilevel"/>
    <w:tmpl w:val="79902D56"/>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6558C0"/>
    <w:multiLevelType w:val="hybridMultilevel"/>
    <w:tmpl w:val="925E9F22"/>
    <w:lvl w:ilvl="0" w:tplc="6C94D99A">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9966BC"/>
    <w:multiLevelType w:val="hybridMultilevel"/>
    <w:tmpl w:val="06A6790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976644"/>
    <w:multiLevelType w:val="hybridMultilevel"/>
    <w:tmpl w:val="C262B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09601E"/>
    <w:multiLevelType w:val="hybridMultilevel"/>
    <w:tmpl w:val="BADC082E"/>
    <w:lvl w:ilvl="0" w:tplc="E618D0F4">
      <w:start w:val="1"/>
      <w:numFmt w:val="bullet"/>
      <w:lvlText w:val="-"/>
      <w:lvlJc w:val="left"/>
      <w:pPr>
        <w:ind w:left="720" w:hanging="360"/>
      </w:pPr>
      <w:rPr>
        <w:rFonts w:ascii="Constantia" w:eastAsiaTheme="minorHAnsi" w:hAnsi="Constant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D14C5B"/>
    <w:multiLevelType w:val="hybridMultilevel"/>
    <w:tmpl w:val="27EA9916"/>
    <w:lvl w:ilvl="0" w:tplc="C00C2A7C">
      <w:start w:val="3"/>
      <w:numFmt w:val="bullet"/>
      <w:lvlText w:val="-"/>
      <w:lvlJc w:val="left"/>
      <w:pPr>
        <w:ind w:left="720" w:hanging="36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CB7E22"/>
    <w:multiLevelType w:val="hybridMultilevel"/>
    <w:tmpl w:val="35E876A4"/>
    <w:lvl w:ilvl="0" w:tplc="78500676">
      <w:numFmt w:val="bullet"/>
      <w:lvlText w:val="-"/>
      <w:lvlJc w:val="left"/>
      <w:pPr>
        <w:ind w:left="720" w:hanging="36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915E4C"/>
    <w:multiLevelType w:val="hybridMultilevel"/>
    <w:tmpl w:val="0924EDF8"/>
    <w:lvl w:ilvl="0" w:tplc="5DA4BE88">
      <w:numFmt w:val="bullet"/>
      <w:lvlText w:val="-"/>
      <w:lvlJc w:val="left"/>
      <w:pPr>
        <w:ind w:left="720" w:hanging="360"/>
      </w:pPr>
      <w:rPr>
        <w:rFonts w:ascii="Calibri" w:eastAsia="Times New Roma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8369C3"/>
    <w:multiLevelType w:val="hybridMultilevel"/>
    <w:tmpl w:val="D5084F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6"/>
  </w:num>
  <w:num w:numId="8">
    <w:abstractNumId w:val="7"/>
  </w:num>
  <w:num w:numId="9">
    <w:abstractNumId w:val="8"/>
  </w:num>
  <w:num w:numId="10">
    <w:abstractNumId w:val="5"/>
  </w:num>
  <w:num w:numId="11">
    <w:abstractNumId w:val="2"/>
  </w:num>
  <w:num w:numId="12">
    <w:abstractNumId w:val="3"/>
  </w:num>
  <w:num w:numId="13">
    <w:abstractNumId w:val="10"/>
  </w:num>
  <w:num w:numId="14">
    <w:abstractNumId w:val="9"/>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Jones">
    <w15:presenceInfo w15:providerId="Windows Live" w15:userId="d83c6986f35168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GB" w:vendorID="64" w:dllVersion="0" w:nlCheck="1" w:checkStyle="0"/>
  <w:attachedTemplate r:id="rId1"/>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EC4"/>
    <w:rsid w:val="000C5BA5"/>
    <w:rsid w:val="000D3F65"/>
    <w:rsid w:val="000E49EE"/>
    <w:rsid w:val="000F3275"/>
    <w:rsid w:val="00133537"/>
    <w:rsid w:val="002163EE"/>
    <w:rsid w:val="002976F5"/>
    <w:rsid w:val="00380676"/>
    <w:rsid w:val="003806E6"/>
    <w:rsid w:val="00386A5D"/>
    <w:rsid w:val="003A1E42"/>
    <w:rsid w:val="003B61B8"/>
    <w:rsid w:val="003E7217"/>
    <w:rsid w:val="00406C9F"/>
    <w:rsid w:val="00476467"/>
    <w:rsid w:val="00480605"/>
    <w:rsid w:val="00522AAC"/>
    <w:rsid w:val="00526B67"/>
    <w:rsid w:val="00527911"/>
    <w:rsid w:val="005B260A"/>
    <w:rsid w:val="006704D8"/>
    <w:rsid w:val="006719E2"/>
    <w:rsid w:val="00671FDF"/>
    <w:rsid w:val="006846FC"/>
    <w:rsid w:val="0069394B"/>
    <w:rsid w:val="00701A0A"/>
    <w:rsid w:val="00731A5C"/>
    <w:rsid w:val="00763157"/>
    <w:rsid w:val="00764D78"/>
    <w:rsid w:val="007B5282"/>
    <w:rsid w:val="00801160"/>
    <w:rsid w:val="008A7646"/>
    <w:rsid w:val="008C49B9"/>
    <w:rsid w:val="00971B40"/>
    <w:rsid w:val="009E7395"/>
    <w:rsid w:val="009F749F"/>
    <w:rsid w:val="00A7227C"/>
    <w:rsid w:val="00AA12D7"/>
    <w:rsid w:val="00AE4593"/>
    <w:rsid w:val="00B1242A"/>
    <w:rsid w:val="00B54D67"/>
    <w:rsid w:val="00B57EC4"/>
    <w:rsid w:val="00B824D0"/>
    <w:rsid w:val="00BB5CE0"/>
    <w:rsid w:val="00CF1FCE"/>
    <w:rsid w:val="00D418C2"/>
    <w:rsid w:val="00D543E5"/>
    <w:rsid w:val="00DB1B76"/>
    <w:rsid w:val="00E248BB"/>
    <w:rsid w:val="00E77F9A"/>
    <w:rsid w:val="00EE1317"/>
    <w:rsid w:val="00F103B5"/>
    <w:rsid w:val="00F9388A"/>
    <w:rsid w:val="00FA5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B498E0"/>
  <w15:chartTrackingRefBased/>
  <w15:docId w15:val="{E738EDDF-F177-4DDE-B584-438EBD75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6719E2"/>
    <w:pPr>
      <w:ind w:left="720"/>
      <w:contextualSpacing/>
    </w:pPr>
  </w:style>
  <w:style w:type="table" w:styleId="PlainTable1">
    <w:name w:val="Plain Table 1"/>
    <w:basedOn w:val="TableNormal"/>
    <w:uiPriority w:val="40"/>
    <w:rsid w:val="007631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380676"/>
    <w:rPr>
      <w:sz w:val="16"/>
      <w:szCs w:val="16"/>
    </w:rPr>
  </w:style>
  <w:style w:type="paragraph" w:styleId="CommentText">
    <w:name w:val="annotation text"/>
    <w:basedOn w:val="Normal"/>
    <w:link w:val="CommentTextChar"/>
    <w:uiPriority w:val="99"/>
    <w:semiHidden/>
    <w:unhideWhenUsed/>
    <w:rsid w:val="00380676"/>
    <w:pPr>
      <w:spacing w:line="240" w:lineRule="auto"/>
    </w:pPr>
  </w:style>
  <w:style w:type="character" w:customStyle="1" w:styleId="CommentTextChar">
    <w:name w:val="Comment Text Char"/>
    <w:basedOn w:val="DefaultParagraphFont"/>
    <w:link w:val="CommentText"/>
    <w:uiPriority w:val="99"/>
    <w:semiHidden/>
    <w:rsid w:val="00380676"/>
  </w:style>
  <w:style w:type="paragraph" w:styleId="CommentSubject">
    <w:name w:val="annotation subject"/>
    <w:basedOn w:val="CommentText"/>
    <w:next w:val="CommentText"/>
    <w:link w:val="CommentSubjectChar"/>
    <w:uiPriority w:val="99"/>
    <w:semiHidden/>
    <w:unhideWhenUsed/>
    <w:rsid w:val="00380676"/>
    <w:rPr>
      <w:b/>
      <w:bCs/>
    </w:rPr>
  </w:style>
  <w:style w:type="character" w:customStyle="1" w:styleId="CommentSubjectChar">
    <w:name w:val="Comment Subject Char"/>
    <w:basedOn w:val="CommentTextChar"/>
    <w:link w:val="CommentSubject"/>
    <w:uiPriority w:val="99"/>
    <w:semiHidden/>
    <w:rsid w:val="003806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90719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4C88AB0C55404092FB2A4EED5DFC4A"/>
        <w:category>
          <w:name w:val="General"/>
          <w:gallery w:val="placeholder"/>
        </w:category>
        <w:types>
          <w:type w:val="bbPlcHdr"/>
        </w:types>
        <w:behaviors>
          <w:behavior w:val="content"/>
        </w:behaviors>
        <w:guid w:val="{A411F329-8D09-44FD-B44A-83FDF924409A}"/>
      </w:docPartPr>
      <w:docPartBody>
        <w:p w:rsidR="00EF4DA3" w:rsidRDefault="00363332">
          <w:pPr>
            <w:pStyle w:val="634C88AB0C55404092FB2A4EED5DFC4A"/>
          </w:pPr>
          <w:r>
            <w:t>[Name]</w:t>
          </w:r>
        </w:p>
      </w:docPartBody>
    </w:docPart>
    <w:docPart>
      <w:docPartPr>
        <w:name w:val="19A6CF29525843D5A05A88EA5CAC465D"/>
        <w:category>
          <w:name w:val="General"/>
          <w:gallery w:val="placeholder"/>
        </w:category>
        <w:types>
          <w:type w:val="bbPlcHdr"/>
        </w:types>
        <w:behaviors>
          <w:behavior w:val="content"/>
        </w:behaviors>
        <w:guid w:val="{FFA39B06-7876-4225-AB4B-FD9F1DA107B3}"/>
      </w:docPartPr>
      <w:docPartBody>
        <w:p w:rsidR="00EF4DA3" w:rsidRDefault="00363332">
          <w:pPr>
            <w:pStyle w:val="19A6CF29525843D5A05A88EA5CAC465D"/>
          </w:pPr>
          <w:r>
            <w:t>[Course Title]</w:t>
          </w:r>
        </w:p>
      </w:docPartBody>
    </w:docPart>
    <w:docPart>
      <w:docPartPr>
        <w:name w:val="FC8D8DE0BB1140D89C92EB696E372958"/>
        <w:category>
          <w:name w:val="General"/>
          <w:gallery w:val="placeholder"/>
        </w:category>
        <w:types>
          <w:type w:val="bbPlcHdr"/>
        </w:types>
        <w:behaviors>
          <w:behavior w:val="content"/>
        </w:behaviors>
        <w:guid w:val="{33BF7F31-6C20-44F1-B2B1-96F6697BA281}"/>
      </w:docPartPr>
      <w:docPartBody>
        <w:p w:rsidR="00EF4DA3" w:rsidRDefault="00363332">
          <w:pPr>
            <w:pStyle w:val="FC8D8DE0BB1140D89C92EB696E372958"/>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332"/>
    <w:rsid w:val="00363332"/>
    <w:rsid w:val="00B444A2"/>
    <w:rsid w:val="00DA64C8"/>
    <w:rsid w:val="00EF4D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2FA63B3227374431B807773A61B42AF6">
    <w:name w:val="2FA63B3227374431B807773A61B42AF6"/>
  </w:style>
  <w:style w:type="paragraph" w:customStyle="1" w:styleId="634C88AB0C55404092FB2A4EED5DFC4A">
    <w:name w:val="634C88AB0C55404092FB2A4EED5DFC4A"/>
  </w:style>
  <w:style w:type="paragraph" w:customStyle="1" w:styleId="19A6CF29525843D5A05A88EA5CAC465D">
    <w:name w:val="19A6CF29525843D5A05A88EA5CAC465D"/>
  </w:style>
  <w:style w:type="paragraph" w:customStyle="1" w:styleId="FC8D8DE0BB1140D89C92EB696E372958">
    <w:name w:val="FC8D8DE0BB1140D89C92EB696E3729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F155E660-5A88-4D04-AC74-CCA2754D0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852</TotalTime>
  <Pages>9</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Music Center Program</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Center Program</dc:title>
  <dc:subject>A LEVEL COMPUTER SCIENCE cOURSEWORK</dc:subject>
  <dc:creator>Richard Jones</dc:creator>
  <cp:keywords>Computer Science - OCR</cp:keywords>
  <cp:lastModifiedBy>Richard Jones</cp:lastModifiedBy>
  <cp:revision>15</cp:revision>
  <dcterms:created xsi:type="dcterms:W3CDTF">2016-10-17T09:04:00Z</dcterms:created>
  <dcterms:modified xsi:type="dcterms:W3CDTF">2017-01-11T12:55:00Z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